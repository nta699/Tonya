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5861065"/>
        <w:docPartObj>
          <w:docPartGallery w:val="Cover Pages"/>
          <w:docPartUnique/>
        </w:docPartObj>
      </w:sdtPr>
      <w:sdtEndPr/>
      <w:sdtContent>
        <w:p w:rsidR="00595746" w:rsidRDefault="0059574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D96EE0B" wp14:editId="7236CFC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8275320" cy="5349240"/>
                    <wp:effectExtent l="0" t="0" r="3810" b="381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7532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id w:val="136863928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746" w:rsidRDefault="00595746" w:rsidP="00BE0CC1">
                                    <w:pPr>
                                      <w:pStyle w:val="Title"/>
                                    </w:pPr>
                                    <w:r>
                                      <w:t xml:space="preserve">Web </w:t>
                                    </w:r>
                                    <w:r w:rsidR="0071529B">
                                      <w:t xml:space="preserve">Site </w:t>
                                    </w:r>
                                    <w:proofErr w:type="gramStart"/>
                                    <w:r>
                                      <w:t>Design  Proposal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71529B" w:rsidRDefault="00FD7BF6" w:rsidP="0071529B">
                                <w:pPr>
                                  <w:rPr>
                                    <w:rFonts w:ascii="Akzidenz Grotesk CE Light" w:hAnsi="Akzidenz Grotesk CE Light"/>
                                    <w:color w:val="D9D9DB" w:themeColor="text2" w:themeTint="33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kzidenz Grotesk CE Light" w:hAnsi="Akzidenz Grotesk CE Light"/>
                                    <w:color w:val="D9D9DB" w:themeColor="text2" w:themeTint="33"/>
                                    <w:sz w:val="48"/>
                                    <w:szCs w:val="48"/>
                                  </w:rPr>
                                  <w:t xml:space="preserve">Prepared for: </w:t>
                                </w:r>
                                <w:r w:rsidR="0071529B" w:rsidRPr="0071529B">
                                  <w:rPr>
                                    <w:rFonts w:ascii="Akzidenz Grotesk CE Light" w:hAnsi="Akzidenz Grotesk CE Light"/>
                                    <w:color w:val="D9D9DB" w:themeColor="text2" w:themeTint="33"/>
                                    <w:sz w:val="48"/>
                                    <w:szCs w:val="48"/>
                                  </w:rPr>
                                  <w:t xml:space="preserve">Christine Mc </w:t>
                                </w:r>
                                <w:proofErr w:type="spellStart"/>
                                <w:r w:rsidR="0071529B" w:rsidRPr="0071529B">
                                  <w:rPr>
                                    <w:rFonts w:ascii="Akzidenz Grotesk CE Light" w:hAnsi="Akzidenz Grotesk CE Light"/>
                                    <w:color w:val="D9D9DB" w:themeColor="text2" w:themeTint="33"/>
                                    <w:sz w:val="48"/>
                                    <w:szCs w:val="48"/>
                                  </w:rPr>
                                  <w:t>Clure</w:t>
                                </w:r>
                                <w:proofErr w:type="spellEnd"/>
                              </w:p>
                              <w:p w:rsidR="0071529B" w:rsidRPr="0071529B" w:rsidRDefault="0071529B" w:rsidP="0071529B">
                                <w:pPr>
                                  <w:rPr>
                                    <w:rFonts w:ascii="Akzidenz Grotesk CE Light" w:hAnsi="Akzidenz Grotesk CE Light"/>
                                    <w:color w:val="D9D9DB" w:themeColor="text2" w:themeTint="33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51.6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" fillcolor="#999 [1296]" stroked="f">
                    <v:fill color2="black [960]" rotate="t" focusposition=".5,-52429f" focussize="" colors="0 #cbcbcb;26214f #c3c3c3;1 black" focus="100%" type="gradientRadial"/>
                    <v:textbox inset="18pt,,108pt,7.2pt">
                      <w:txbxContent>
                        <w:sdt>
                          <w:sdtPr>
                            <w:alias w:val="Title"/>
                            <w:id w:val="136863928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95746" w:rsidRDefault="00595746" w:rsidP="00BE0CC1">
                              <w:pPr>
                                <w:pStyle w:val="Title"/>
                              </w:pPr>
                              <w:r>
                                <w:t xml:space="preserve">Web </w:t>
                              </w:r>
                              <w:r w:rsidR="0071529B">
                                <w:t xml:space="preserve">Site </w:t>
                              </w:r>
                              <w:proofErr w:type="gramStart"/>
                              <w:r>
                                <w:t>Design  Proposal</w:t>
                              </w:r>
                              <w:proofErr w:type="gramEnd"/>
                            </w:p>
                          </w:sdtContent>
                        </w:sdt>
                        <w:p w:rsidR="0071529B" w:rsidRDefault="00FD7BF6" w:rsidP="0071529B">
                          <w:pPr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  <w:t xml:space="preserve">Prepared for: </w:t>
                          </w:r>
                          <w:r w:rsidR="0071529B" w:rsidRPr="0071529B"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  <w:t xml:space="preserve">Christine </w:t>
                          </w:r>
                          <w:proofErr w:type="spellStart"/>
                          <w:r w:rsidR="0071529B" w:rsidRPr="0071529B"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  <w:t>Mc</w:t>
                          </w:r>
                          <w:proofErr w:type="spellEnd"/>
                          <w:r w:rsidR="0071529B" w:rsidRPr="0071529B"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="0071529B" w:rsidRPr="0071529B"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  <w:t>Clure</w:t>
                          </w:r>
                          <w:proofErr w:type="spellEnd"/>
                        </w:p>
                        <w:p w:rsidR="0071529B" w:rsidRPr="0071529B" w:rsidRDefault="0071529B" w:rsidP="0071529B">
                          <w:pPr>
                            <w:rPr>
                              <w:rFonts w:ascii="Akzidenz Grotesk CE Light" w:hAnsi="Akzidenz Grotesk CE Light"/>
                              <w:color w:val="D9D9DB" w:themeColor="text2" w:themeTint="33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595746" w:rsidRDefault="00595746"/>
        <w:p w:rsidR="00595746" w:rsidRDefault="00595746"/>
        <w:p w:rsidR="00595746" w:rsidRDefault="00595746"/>
        <w:p w:rsidR="00595746" w:rsidRDefault="00595746">
          <w:pPr>
            <w:spacing w:after="200" w:line="276" w:lineRule="auto"/>
            <w:rPr>
              <w:caps/>
              <w:color w:val="343437" w:themeColor="text2" w:themeShade="BF"/>
              <w:spacing w:val="10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CDA61D" wp14:editId="5B6A6F7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297180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746" w:rsidRDefault="0071529B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46464A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6464A" w:themeColor="text2"/>
                                    <w:spacing w:val="60"/>
                                    <w:sz w:val="20"/>
                                    <w:szCs w:val="20"/>
                                  </w:rPr>
                                  <w:t>Goodhue Designs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6464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95746" w:rsidRDefault="00595746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Ansi="Garamond"/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133 Glendale Ave </w:t>
                                    </w:r>
                                    <w:r>
                                      <w:rPr>
                                        <w:rFonts w:hAnsi="Garamond"/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Asheville NC 28803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6464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95746" w:rsidRDefault="00093ED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Ansi="Garamond"/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(828) 713-3168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6464A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5-17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746" w:rsidRDefault="00DA750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Ansi="Garamond"/>
                                        <w:b/>
                                        <w:bCs/>
                                        <w:color w:val="46464A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5/17/2014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595746" w:rsidRDefault="0071529B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46464A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46464A" w:themeColor="text2"/>
                              <w:spacing w:val="60"/>
                              <w:sz w:val="20"/>
                              <w:szCs w:val="20"/>
                            </w:rPr>
                            <w:t>Goodhue Designs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46464A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95746" w:rsidRDefault="00595746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Garamond"/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133 Glendale Ave </w:t>
                              </w:r>
                              <w:r>
                                <w:rPr>
                                  <w:rFonts w:hAnsi="Garamond"/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Asheville NC 28803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6464A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95746" w:rsidRDefault="00093ED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Garamond"/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  <w:t>(828) 713-3168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6464A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5-17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5746" w:rsidRDefault="00DA750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Garamond"/>
                                  <w:b/>
                                  <w:bCs/>
                                  <w:color w:val="46464A" w:themeColor="text2"/>
                                  <w:spacing w:val="60"/>
                                  <w:sz w:val="20"/>
                                  <w:szCs w:val="20"/>
                                </w:rPr>
                                <w:t>5/17/2014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4211C7" wp14:editId="0AB0BCF6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3578225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746" w:rsidRDefault="00BE0CC1" w:rsidP="00BE0CC1">
                                    <w:pPr>
                                      <w:pStyle w:val="Heading1"/>
                                    </w:pPr>
                                    <w:r>
                                      <w:t>Tonya Stewart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95746" w:rsidRPr="008B68C3" w:rsidRDefault="00595746" w:rsidP="00BE0CC1">
                                    <w:pPr>
                                      <w:pStyle w:val="NoSpacing"/>
                                    </w:pPr>
                                    <w:r w:rsidRPr="008B68C3">
                                      <w:t xml:space="preserve">This document contains information that covers the </w:t>
                                    </w:r>
                                    <w:r w:rsidR="00021582" w:rsidRPr="008B68C3">
                                      <w:t>client’s</w:t>
                                    </w:r>
                                    <w:r w:rsidRPr="008B68C3">
                                      <w:t xml:space="preserve"> background, project goals, project recommendations, fee summary, project timeline, fee schedule, and what to do next</w:t>
                                    </w:r>
                                  </w:p>
                                </w:sdtContent>
                              </w:sdt>
                              <w:p w:rsidR="00595746" w:rsidRDefault="00595746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595746" w:rsidRDefault="00BE0CC1" w:rsidP="00BE0CC1">
                              <w:pPr>
                                <w:pStyle w:val="Heading1"/>
                              </w:pPr>
                              <w:r>
                                <w:t>Tonya Stewart</w:t>
                              </w:r>
                            </w:p>
                          </w:sdtContent>
                        </w:sdt>
                        <w:sdt>
                          <w:sdt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95746" w:rsidRPr="008B68C3" w:rsidRDefault="00595746" w:rsidP="00BE0CC1">
                              <w:pPr>
                                <w:pStyle w:val="NoSpacing"/>
                              </w:pPr>
                              <w:r w:rsidRPr="008B68C3">
                                <w:t xml:space="preserve">This document contains information that covers the </w:t>
                              </w:r>
                              <w:r w:rsidR="00021582" w:rsidRPr="008B68C3">
                                <w:t>client’s</w:t>
                              </w:r>
                              <w:r w:rsidRPr="008B68C3">
                                <w:t xml:space="preserve"> background, project goals, project recommendations, fee summary, project timeline, fee schedule, and what to do next</w:t>
                              </w:r>
                            </w:p>
                          </w:sdtContent>
                        </w:sdt>
                        <w:p w:rsidR="00595746" w:rsidRDefault="00595746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94DEFA7" wp14:editId="7DEF9B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" fillcolor="white [1297]" stroked="f" strokeweight="1.5pt">
                    <v:fill color2="#4c4c4c [961]" rotate="t" focusposition=".5,-52429f" focussize="" colors="0 white;26214f #fefefe;1 #959595" focus="100%" type="gradientRadial"/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093EDB" w:rsidRDefault="00093EDB" w:rsidP="00093EDB">
      <w:pPr>
        <w:pStyle w:val="Heading1"/>
      </w:pPr>
      <w:r>
        <w:lastRenderedPageBreak/>
        <w:t>Company Profile</w:t>
      </w:r>
    </w:p>
    <w:p w:rsidR="00093EDB" w:rsidRDefault="00093EDB" w:rsidP="008B68C3">
      <w:pPr>
        <w:pStyle w:val="Address"/>
      </w:pPr>
      <w:r w:rsidRPr="008B68C3">
        <w:rPr>
          <w:b/>
        </w:rPr>
        <w:t>Client Name</w:t>
      </w:r>
      <w:r w:rsidRPr="008B68C3">
        <w:t>:</w:t>
      </w:r>
      <w:r>
        <w:t xml:space="preserve"> </w:t>
      </w:r>
      <w:sdt>
        <w:sdtPr>
          <w:alias w:val="Company"/>
          <w:tag w:val=""/>
          <w:id w:val="356941096"/>
          <w:placeholder>
            <w:docPart w:val="B0C776F5BA044EE0A486507DC0EC05B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40630">
            <w:rPr>
              <w:rFonts w:hAnsi="Garamond"/>
            </w:rPr>
            <w:t>Christine Mc Clure</w:t>
          </w:r>
        </w:sdtContent>
      </w:sdt>
    </w:p>
    <w:p w:rsidR="00093EDB" w:rsidRDefault="00093EDB" w:rsidP="008B68C3">
      <w:pPr>
        <w:pStyle w:val="Address"/>
      </w:pPr>
      <w:r w:rsidRPr="008B68C3">
        <w:rPr>
          <w:b/>
        </w:rPr>
        <w:t>Phone:</w:t>
      </w:r>
      <w:r>
        <w:t xml:space="preserve"> </w:t>
      </w:r>
      <w:sdt>
        <w:sdtPr>
          <w:alias w:val="Company Phone"/>
          <w:tag w:val=""/>
          <w:id w:val="1862550898"/>
          <w:placeholder>
            <w:docPart w:val="FC37C1F5E8784904956A036CFE402D5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(828) 713-3168</w:t>
          </w:r>
        </w:sdtContent>
      </w:sdt>
    </w:p>
    <w:p w:rsidR="00093EDB" w:rsidRDefault="00093EDB" w:rsidP="008B68C3">
      <w:pPr>
        <w:pStyle w:val="Address"/>
      </w:pPr>
      <w:r w:rsidRPr="008B68C3">
        <w:rPr>
          <w:b/>
        </w:rPr>
        <w:t>Email Address:</w:t>
      </w:r>
      <w:r>
        <w:t xml:space="preserve"> </w:t>
      </w:r>
      <w:sdt>
        <w:sdtPr>
          <w:alias w:val="Company E-mail"/>
          <w:tag w:val=""/>
          <w:id w:val="371505416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>
            <w:t>chrisinemcclureak@gmail.com</w:t>
          </w:r>
        </w:sdtContent>
      </w:sdt>
    </w:p>
    <w:p w:rsidR="00093EDB" w:rsidRDefault="00093EDB" w:rsidP="008B68C3">
      <w:pPr>
        <w:pStyle w:val="Address"/>
      </w:pPr>
      <w:r w:rsidRPr="008B68C3">
        <w:rPr>
          <w:b/>
        </w:rPr>
        <w:t>Type of Project:</w:t>
      </w:r>
      <w:r>
        <w:t xml:space="preserve"> </w:t>
      </w:r>
      <w:sdt>
        <w:sdtPr>
          <w:alias w:val="Subject"/>
          <w:tag w:val=""/>
          <w:id w:val="458537392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t>Standard Web Design</w:t>
          </w:r>
        </w:sdtContent>
      </w:sdt>
    </w:p>
    <w:p w:rsidR="00841B45" w:rsidRPr="006E4DDF" w:rsidRDefault="006E4DDF" w:rsidP="006E4DDF">
      <w:pPr>
        <w:pStyle w:val="Heading1"/>
      </w:pPr>
      <w:r w:rsidRPr="006E4DDF">
        <w:t>Client Background</w:t>
      </w:r>
    </w:p>
    <w:p w:rsidR="00093EDB" w:rsidRDefault="00093EDB" w:rsidP="006E4DDF">
      <w:pPr>
        <w:pStyle w:val="NoSpacing"/>
      </w:pPr>
      <w:r>
        <w:t xml:space="preserve">Christine Mc Clure is actively involved in researching and providing information </w:t>
      </w:r>
      <w:r w:rsidR="00671CCA">
        <w:t xml:space="preserve">about the different regiments who took part in the building of the Alaska Highway System between the years 1942-1943.  </w:t>
      </w:r>
      <w:r>
        <w:t xml:space="preserve">Her focus for the website is to </w:t>
      </w:r>
      <w:r w:rsidR="00B855D5">
        <w:t xml:space="preserve">make </w:t>
      </w:r>
      <w:r>
        <w:t xml:space="preserve">information </w:t>
      </w:r>
      <w:r w:rsidR="00671CCA">
        <w:t xml:space="preserve">available on all the different </w:t>
      </w:r>
      <w:r>
        <w:t xml:space="preserve">Regiment and </w:t>
      </w:r>
      <w:r w:rsidR="00B855D5">
        <w:t>give</w:t>
      </w:r>
      <w:r>
        <w:t xml:space="preserve"> users a way to </w:t>
      </w:r>
      <w:r w:rsidR="00B855D5">
        <w:t xml:space="preserve">contribute any material they have on </w:t>
      </w:r>
      <w:r w:rsidR="00671CCA">
        <w:t>the building of the Alaska Highway System</w:t>
      </w:r>
      <w:r w:rsidR="00B855D5">
        <w:t xml:space="preserve">.  The primary purpose of this website is to provide only information on the 93 Regiment.  </w:t>
      </w:r>
    </w:p>
    <w:p w:rsidR="006E4DDF" w:rsidRDefault="006E4DDF" w:rsidP="004D62BA">
      <w:pPr>
        <w:pStyle w:val="Heading1"/>
      </w:pPr>
      <w:r>
        <w:t>PROJECT GOALS</w:t>
      </w:r>
    </w:p>
    <w:p w:rsidR="007105A1" w:rsidRDefault="00B855D5" w:rsidP="009F4542">
      <w:pPr>
        <w:pStyle w:val="NoSpacing"/>
      </w:pPr>
      <w:r>
        <w:t>Christine Mc Clure</w:t>
      </w:r>
      <w:r w:rsidR="007105A1">
        <w:t xml:space="preserve"> requires a website that:</w:t>
      </w:r>
    </w:p>
    <w:p w:rsidR="00B855D5" w:rsidRDefault="00B855D5" w:rsidP="004B6886">
      <w:pPr>
        <w:pStyle w:val="ListParagraph"/>
        <w:numPr>
          <w:ilvl w:val="0"/>
          <w:numId w:val="23"/>
        </w:numPr>
      </w:pPr>
      <w:r>
        <w:t xml:space="preserve">Displays information </w:t>
      </w:r>
      <w:r w:rsidR="00516778">
        <w:t>in a user-friendly format</w:t>
      </w:r>
    </w:p>
    <w:p w:rsidR="00516778" w:rsidRDefault="00516778" w:rsidP="004B6886">
      <w:pPr>
        <w:pStyle w:val="ListParagraph"/>
        <w:numPr>
          <w:ilvl w:val="0"/>
          <w:numId w:val="23"/>
        </w:numPr>
      </w:pPr>
      <w:r>
        <w:t>Easy to navigate</w:t>
      </w:r>
    </w:p>
    <w:p w:rsidR="0050764F" w:rsidRDefault="0050764F" w:rsidP="004B6886">
      <w:pPr>
        <w:pStyle w:val="ListParagraph"/>
        <w:numPr>
          <w:ilvl w:val="0"/>
          <w:numId w:val="23"/>
        </w:numPr>
      </w:pPr>
      <w:r>
        <w:t>Has a contact form</w:t>
      </w:r>
    </w:p>
    <w:p w:rsidR="0050764F" w:rsidRDefault="0050764F" w:rsidP="004B6886">
      <w:pPr>
        <w:pStyle w:val="ListParagraph"/>
        <w:numPr>
          <w:ilvl w:val="0"/>
          <w:numId w:val="23"/>
        </w:numPr>
      </w:pPr>
      <w:r>
        <w:t xml:space="preserve">Maintain the overall </w:t>
      </w:r>
      <w:r w:rsidR="00516778">
        <w:t xml:space="preserve">look and </w:t>
      </w:r>
      <w:r>
        <w:t>feel of the branding message</w:t>
      </w:r>
    </w:p>
    <w:p w:rsidR="006479C7" w:rsidRPr="0047592F" w:rsidRDefault="00516778" w:rsidP="004B6886">
      <w:pPr>
        <w:pStyle w:val="ListParagraph"/>
        <w:numPr>
          <w:ilvl w:val="0"/>
          <w:numId w:val="23"/>
        </w:numPr>
        <w:rPr>
          <w:color w:val="FF0000"/>
        </w:rPr>
      </w:pPr>
      <w:r>
        <w:t>Easy to maintain, edit, and add new information</w:t>
      </w:r>
      <w:r w:rsidR="0047592F">
        <w:t xml:space="preserve"> </w:t>
      </w:r>
      <w:r w:rsidR="0047592F" w:rsidRPr="0047592F">
        <w:rPr>
          <w:color w:val="FF0000"/>
        </w:rPr>
        <w:t>through the implementation of WordPress</w:t>
      </w:r>
    </w:p>
    <w:p w:rsidR="00516778" w:rsidRDefault="00516778" w:rsidP="004B6886">
      <w:pPr>
        <w:pStyle w:val="ListParagraph"/>
        <w:numPr>
          <w:ilvl w:val="0"/>
          <w:numId w:val="23"/>
        </w:numPr>
      </w:pPr>
      <w:r>
        <w:t>Allow users to follow the website</w:t>
      </w:r>
      <w:r w:rsidR="0047592F">
        <w:t xml:space="preserve"> </w:t>
      </w:r>
      <w:r w:rsidR="0047592F" w:rsidRPr="0047592F">
        <w:rPr>
          <w:color w:val="FF0000"/>
        </w:rPr>
        <w:t>via the blog</w:t>
      </w:r>
    </w:p>
    <w:p w:rsidR="00CB6CEB" w:rsidRDefault="00CB6CEB" w:rsidP="004B6886">
      <w:pPr>
        <w:pStyle w:val="ListParagraph"/>
        <w:numPr>
          <w:ilvl w:val="0"/>
          <w:numId w:val="23"/>
        </w:numPr>
      </w:pPr>
      <w:r>
        <w:t>Allow users to contribute to the website</w:t>
      </w:r>
    </w:p>
    <w:p w:rsidR="004D62BA" w:rsidRDefault="004D62BA" w:rsidP="004D62BA">
      <w:pPr>
        <w:pStyle w:val="Heading1"/>
      </w:pPr>
      <w:r>
        <w:t>PROJECT RECOMMENDATIONS</w:t>
      </w:r>
    </w:p>
    <w:p w:rsidR="001C49C8" w:rsidRDefault="001C49C8" w:rsidP="001C49C8">
      <w:pPr>
        <w:pStyle w:val="NoSpacing"/>
      </w:pPr>
      <w:r>
        <w:t xml:space="preserve">To meet the goals outlined for </w:t>
      </w:r>
      <w:r w:rsidR="00516778">
        <w:t xml:space="preserve">Christine Mc </w:t>
      </w:r>
      <w:proofErr w:type="spellStart"/>
      <w:r w:rsidR="00516778">
        <w:t>Clure</w:t>
      </w:r>
      <w:r w:rsidR="00CB6CEB">
        <w:t>’s</w:t>
      </w:r>
      <w:proofErr w:type="spellEnd"/>
      <w:r w:rsidR="006479C7">
        <w:t xml:space="preserve"> </w:t>
      </w:r>
      <w:r>
        <w:t xml:space="preserve">new website, </w:t>
      </w:r>
      <w:r w:rsidR="00516778">
        <w:t>I</w:t>
      </w:r>
      <w:r>
        <w:t xml:space="preserve"> recommend an original website design that will:</w:t>
      </w:r>
    </w:p>
    <w:p w:rsidR="00C3396A" w:rsidRDefault="00564FE8" w:rsidP="00BE0CC1">
      <w:pPr>
        <w:pStyle w:val="ListParagraph"/>
        <w:numPr>
          <w:ilvl w:val="0"/>
          <w:numId w:val="24"/>
        </w:numPr>
      </w:pPr>
      <w:r>
        <w:t>Organize</w:t>
      </w:r>
      <w:r w:rsidR="00C3396A">
        <w:t xml:space="preserve"> content </w:t>
      </w:r>
      <w:r>
        <w:t xml:space="preserve">so it is </w:t>
      </w:r>
      <w:r w:rsidR="00C3396A">
        <w:t>easy to find and read</w:t>
      </w:r>
    </w:p>
    <w:p w:rsidR="0047592F" w:rsidRDefault="0047592F" w:rsidP="00BE0CC1">
      <w:pPr>
        <w:pStyle w:val="ListParagraph"/>
        <w:numPr>
          <w:ilvl w:val="0"/>
          <w:numId w:val="24"/>
        </w:numPr>
      </w:pPr>
      <w:r w:rsidRPr="0047592F">
        <w:rPr>
          <w:color w:val="FF0000"/>
        </w:rPr>
        <w:t>Implement a site-wide search field</w:t>
      </w:r>
    </w:p>
    <w:p w:rsidR="00C3396A" w:rsidRDefault="00C3396A" w:rsidP="00BE0CC1">
      <w:pPr>
        <w:pStyle w:val="ListParagraph"/>
        <w:numPr>
          <w:ilvl w:val="0"/>
          <w:numId w:val="24"/>
        </w:numPr>
      </w:pPr>
      <w:r>
        <w:t xml:space="preserve">Make </w:t>
      </w:r>
      <w:r w:rsidR="007C22E5">
        <w:t>the content scannable by emphasizing certain word</w:t>
      </w:r>
      <w:r w:rsidR="00564FE8">
        <w:t>s and links when necessary</w:t>
      </w:r>
    </w:p>
    <w:p w:rsidR="00751C44" w:rsidRPr="0047592F" w:rsidRDefault="001C49C8" w:rsidP="00BE0CC1">
      <w:pPr>
        <w:pStyle w:val="ListParagraph"/>
        <w:numPr>
          <w:ilvl w:val="0"/>
          <w:numId w:val="24"/>
        </w:numPr>
        <w:rPr>
          <w:color w:val="FF0000"/>
        </w:rPr>
      </w:pPr>
      <w:r>
        <w:lastRenderedPageBreak/>
        <w:t xml:space="preserve">Include a </w:t>
      </w:r>
      <w:r w:rsidR="00C3396A">
        <w:t>contact form</w:t>
      </w:r>
      <w:r w:rsidR="00564FE8">
        <w:t xml:space="preserve"> for users to </w:t>
      </w:r>
      <w:r w:rsidR="007B625F">
        <w:t>contact Christine McClure</w:t>
      </w:r>
      <w:r w:rsidR="0047592F">
        <w:t xml:space="preserve"> </w:t>
      </w:r>
      <w:r w:rsidR="0047592F" w:rsidRPr="0047592F">
        <w:rPr>
          <w:color w:val="FF0000"/>
        </w:rPr>
        <w:t>with a CAPTCHA feature to avoid spammers</w:t>
      </w:r>
    </w:p>
    <w:p w:rsidR="00145B65" w:rsidRDefault="00C3396A" w:rsidP="00BE0CC1">
      <w:pPr>
        <w:pStyle w:val="ListParagraph"/>
        <w:numPr>
          <w:ilvl w:val="0"/>
          <w:numId w:val="24"/>
        </w:numPr>
      </w:pPr>
      <w:r>
        <w:t>Use a photo gallery to display all images</w:t>
      </w:r>
    </w:p>
    <w:p w:rsidR="004A1493" w:rsidRDefault="00CB6CEB" w:rsidP="00BE0CC1">
      <w:pPr>
        <w:pStyle w:val="ListParagraph"/>
        <w:numPr>
          <w:ilvl w:val="0"/>
          <w:numId w:val="24"/>
        </w:numPr>
      </w:pPr>
      <w:r>
        <w:t xml:space="preserve">Incorporate an Interactive </w:t>
      </w:r>
      <w:r w:rsidR="00C3396A">
        <w:t>Map so users can select individual areas</w:t>
      </w:r>
    </w:p>
    <w:p w:rsidR="004A1493" w:rsidRDefault="004A1493" w:rsidP="00BE0CC1">
      <w:pPr>
        <w:pStyle w:val="ListParagraph"/>
        <w:numPr>
          <w:ilvl w:val="0"/>
          <w:numId w:val="24"/>
        </w:numPr>
      </w:pPr>
      <w:r>
        <w:t xml:space="preserve">Include social media </w:t>
      </w:r>
      <w:r w:rsidR="00516778">
        <w:t>buttons, which</w:t>
      </w:r>
      <w:r>
        <w:t xml:space="preserve"> will allow users to </w:t>
      </w:r>
      <w:r w:rsidR="00516778">
        <w:t>follow the website (i.e. Facebook</w:t>
      </w:r>
      <w:r w:rsidR="00CB6CEB">
        <w:t xml:space="preserve">, </w:t>
      </w:r>
      <w:r w:rsidR="00516778" w:rsidRPr="0047592F">
        <w:rPr>
          <w:color w:val="FF0000"/>
        </w:rPr>
        <w:t>Pint</w:t>
      </w:r>
      <w:r w:rsidR="0047592F">
        <w:rPr>
          <w:color w:val="FF0000"/>
        </w:rPr>
        <w:t>e</w:t>
      </w:r>
      <w:r w:rsidR="00516778" w:rsidRPr="0047592F">
        <w:rPr>
          <w:color w:val="FF0000"/>
        </w:rPr>
        <w:t>r</w:t>
      </w:r>
      <w:r w:rsidR="0047592F">
        <w:rPr>
          <w:color w:val="FF0000"/>
        </w:rPr>
        <w:t>e</w:t>
      </w:r>
      <w:r w:rsidR="00516778" w:rsidRPr="0047592F">
        <w:rPr>
          <w:color w:val="FF0000"/>
        </w:rPr>
        <w:t>st,</w:t>
      </w:r>
      <w:r w:rsidR="00516778">
        <w:t xml:space="preserve"> etc.…)</w:t>
      </w:r>
    </w:p>
    <w:p w:rsidR="006479C7" w:rsidRDefault="006479C7" w:rsidP="00BE0CC1">
      <w:pPr>
        <w:pStyle w:val="ListParagraph"/>
        <w:numPr>
          <w:ilvl w:val="0"/>
          <w:numId w:val="24"/>
        </w:numPr>
      </w:pPr>
      <w:r>
        <w:t xml:space="preserve">Be updateable by </w:t>
      </w:r>
      <w:r w:rsidR="00516778">
        <w:t>Christine Mc Clure</w:t>
      </w:r>
      <w:r>
        <w:t xml:space="preserve"> by means of a content management system (CMS)</w:t>
      </w:r>
      <w:r w:rsidR="006614CE">
        <w:t xml:space="preserve">  (i.e. WordPress)</w:t>
      </w:r>
    </w:p>
    <w:p w:rsidR="007C22E5" w:rsidRDefault="007C22E5" w:rsidP="00BE0CC1">
      <w:pPr>
        <w:pStyle w:val="ListParagraph"/>
        <w:numPr>
          <w:ilvl w:val="0"/>
          <w:numId w:val="24"/>
        </w:numPr>
      </w:pPr>
      <w:r>
        <w:t>Use simple navigation and breadcrumbs to ensure website is user-friendly and easy to follow</w:t>
      </w:r>
    </w:p>
    <w:p w:rsidR="00CB6CEB" w:rsidRDefault="00CB6CEB" w:rsidP="00BE0CC1">
      <w:pPr>
        <w:pStyle w:val="ListParagraph"/>
        <w:numPr>
          <w:ilvl w:val="0"/>
          <w:numId w:val="24"/>
        </w:numPr>
      </w:pPr>
      <w:r>
        <w:t>Include a forum that allows users to contribute to the website</w:t>
      </w:r>
    </w:p>
    <w:p w:rsidR="006479C7" w:rsidRDefault="006479C7" w:rsidP="006479C7">
      <w:pPr>
        <w:pStyle w:val="NoSpacing"/>
        <w:ind w:left="720"/>
      </w:pPr>
    </w:p>
    <w:p w:rsidR="004A1493" w:rsidRDefault="004A1493" w:rsidP="00C10CC4">
      <w:pPr>
        <w:pStyle w:val="Heading1"/>
      </w:pPr>
      <w:r>
        <w:t>Fee Summary</w:t>
      </w:r>
    </w:p>
    <w:p w:rsidR="004A1493" w:rsidRDefault="004A1493" w:rsidP="004B6886">
      <w:pPr>
        <w:pStyle w:val="Heading2"/>
      </w:pPr>
      <w:r>
        <w:t>Website Design</w:t>
      </w:r>
    </w:p>
    <w:p w:rsidR="004A1493" w:rsidRDefault="004A1493" w:rsidP="00C10CC4">
      <w:pPr>
        <w:pStyle w:val="NoSpacing"/>
      </w:pPr>
      <w:r>
        <w:t>Includes two homepage/</w:t>
      </w:r>
      <w:r w:rsidR="00FF3421">
        <w:t xml:space="preserve">two </w:t>
      </w:r>
      <w:r>
        <w:t>interior page concepts with two revisions, to be followed by</w:t>
      </w:r>
      <w:r w:rsidR="00C10CC4">
        <w:t xml:space="preserve"> </w:t>
      </w:r>
      <w:r>
        <w:t xml:space="preserve">complete site design with one </w:t>
      </w:r>
      <w:proofErr w:type="gramStart"/>
      <w:r>
        <w:t>revision.</w:t>
      </w:r>
      <w:r w:rsidR="0047592F" w:rsidRPr="0047592F">
        <w:rPr>
          <w:color w:val="FF0000"/>
        </w:rPr>
        <w:t>???</w:t>
      </w:r>
      <w:proofErr w:type="gramEnd"/>
      <w:r w:rsidR="0047592F">
        <w:rPr>
          <w:color w:val="FF0000"/>
        </w:rPr>
        <w:t xml:space="preserve"> What do you mean???</w:t>
      </w:r>
    </w:p>
    <w:p w:rsidR="00E5168B" w:rsidRDefault="00E5168B" w:rsidP="00C10CC4">
      <w:pPr>
        <w:pStyle w:val="NoSpacing"/>
      </w:pPr>
    </w:p>
    <w:p w:rsidR="004A1493" w:rsidRPr="00C10CC4" w:rsidRDefault="004A1493" w:rsidP="00C10CC4">
      <w:pPr>
        <w:pStyle w:val="NoSpacing"/>
        <w:rPr>
          <w:rStyle w:val="Strong"/>
        </w:rPr>
      </w:pPr>
      <w:r w:rsidRPr="00C10CC4">
        <w:rPr>
          <w:rStyle w:val="Strong"/>
        </w:rPr>
        <w:t>$</w:t>
      </w:r>
      <w:r w:rsidR="007357B9">
        <w:rPr>
          <w:rStyle w:val="Strong"/>
        </w:rPr>
        <w:t>500</w:t>
      </w:r>
      <w:r w:rsidRPr="00C10CC4">
        <w:rPr>
          <w:rStyle w:val="Strong"/>
        </w:rPr>
        <w:t>.00</w:t>
      </w:r>
    </w:p>
    <w:p w:rsidR="004A1493" w:rsidRDefault="004A1493" w:rsidP="00C10CC4">
      <w:pPr>
        <w:pStyle w:val="Heading2"/>
      </w:pPr>
      <w:r>
        <w:t>Website Development</w:t>
      </w:r>
    </w:p>
    <w:p w:rsidR="008370C2" w:rsidRDefault="004A1493" w:rsidP="008370C2">
      <w:pPr>
        <w:pStyle w:val="NoSpacing"/>
      </w:pPr>
      <w:r>
        <w:t xml:space="preserve">Includes </w:t>
      </w:r>
    </w:p>
    <w:p w:rsidR="00F23A28" w:rsidRDefault="00F23A28" w:rsidP="00BE0CC1">
      <w:pPr>
        <w:pStyle w:val="ListParagraph"/>
        <w:numPr>
          <w:ilvl w:val="0"/>
          <w:numId w:val="25"/>
        </w:numPr>
      </w:pPr>
      <w:r>
        <w:t xml:space="preserve">Up to 15 webpages </w:t>
      </w:r>
      <w:r w:rsidR="0047592F" w:rsidRPr="0047592F">
        <w:rPr>
          <w:color w:val="FF0000"/>
        </w:rPr>
        <w:t>providing</w:t>
      </w:r>
      <w:r w:rsidRPr="0047592F">
        <w:rPr>
          <w:color w:val="FF0000"/>
        </w:rPr>
        <w:t xml:space="preserve"> </w:t>
      </w:r>
      <w:r w:rsidR="0047592F" w:rsidRPr="0047592F">
        <w:rPr>
          <w:color w:val="FF0000"/>
        </w:rPr>
        <w:t>users</w:t>
      </w:r>
      <w:r>
        <w:t xml:space="preserve"> a lot of options for creating content</w:t>
      </w:r>
      <w:r w:rsidR="0047592F">
        <w:t xml:space="preserve"> </w:t>
      </w:r>
      <w:r w:rsidR="0047592F" w:rsidRPr="0047592F">
        <w:rPr>
          <w:color w:val="FF0000"/>
        </w:rPr>
        <w:t>(how so?)</w:t>
      </w:r>
    </w:p>
    <w:p w:rsidR="00F23A28" w:rsidRDefault="00F23A28" w:rsidP="00BE0CC1">
      <w:pPr>
        <w:pStyle w:val="ListParagraph"/>
        <w:numPr>
          <w:ilvl w:val="0"/>
          <w:numId w:val="25"/>
        </w:numPr>
      </w:pPr>
      <w:r>
        <w:t>100% unique design</w:t>
      </w:r>
    </w:p>
    <w:p w:rsidR="008370C2" w:rsidRDefault="008370C2" w:rsidP="00BE0CC1">
      <w:pPr>
        <w:pStyle w:val="ListParagraph"/>
        <w:numPr>
          <w:ilvl w:val="0"/>
          <w:numId w:val="25"/>
        </w:numPr>
      </w:pPr>
      <w:r>
        <w:t>100% valid HTML/CSS coding</w:t>
      </w:r>
      <w:r w:rsidR="0094030E">
        <w:t xml:space="preserve"> to ensure a “Google-friendly” design which helps your search ranking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 xml:space="preserve">Cross-Browser compatibility (IE9, Chrome, Safari, </w:t>
      </w:r>
      <w:proofErr w:type="spellStart"/>
      <w:r>
        <w:t>FireFox</w:t>
      </w:r>
      <w:proofErr w:type="spellEnd"/>
      <w:r>
        <w:t>, and Opera) so that your website is viewed correctly no matter what computer (Apple or PC) is viewing it</w:t>
      </w:r>
    </w:p>
    <w:p w:rsidR="008370C2" w:rsidRDefault="004A1493" w:rsidP="00BE0CC1">
      <w:pPr>
        <w:pStyle w:val="ListParagraph"/>
        <w:numPr>
          <w:ilvl w:val="0"/>
          <w:numId w:val="25"/>
        </w:numPr>
      </w:pPr>
      <w:r>
        <w:t>SEO-semantic markup</w:t>
      </w:r>
      <w:r w:rsidR="008370C2">
        <w:t xml:space="preserve"> to help your search ranking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>Flash-free, so visitors can view your website on Apple products</w:t>
      </w:r>
    </w:p>
    <w:p w:rsidR="008370C2" w:rsidRDefault="008370C2" w:rsidP="00BE0CC1">
      <w:pPr>
        <w:pStyle w:val="ListParagraph"/>
        <w:numPr>
          <w:ilvl w:val="0"/>
          <w:numId w:val="25"/>
        </w:numPr>
      </w:pPr>
      <w:r>
        <w:t>WordPress CMS Platform</w:t>
      </w:r>
    </w:p>
    <w:p w:rsidR="004A1493" w:rsidRDefault="008370C2" w:rsidP="00BE0CC1">
      <w:pPr>
        <w:pStyle w:val="ListParagraph"/>
        <w:numPr>
          <w:ilvl w:val="0"/>
          <w:numId w:val="25"/>
        </w:numPr>
      </w:pPr>
      <w:r>
        <w:t>C</w:t>
      </w:r>
      <w:r w:rsidR="00C10CC4">
        <w:t>ontact form</w:t>
      </w:r>
      <w:r>
        <w:t xml:space="preserve"> for capturing visitor’s information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lastRenderedPageBreak/>
        <w:t xml:space="preserve">Breadcrumb navigation </w:t>
      </w:r>
      <w:r w:rsidR="00FD7BF6">
        <w:t>s</w:t>
      </w:r>
      <w:r>
        <w:t>o users can find their way back to previous pages, creating a better user experience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>Cleanliness which enables visitors to “get around” better and not seem so cluttered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>HTML Sitemap Page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>Systematically check for broken links within website to ensure a more “Google-friendly” site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>Email distribution list and integration into website to capture emails from users</w:t>
      </w:r>
    </w:p>
    <w:p w:rsidR="0094030E" w:rsidRDefault="0094030E" w:rsidP="00BE0CC1">
      <w:pPr>
        <w:pStyle w:val="ListParagraph"/>
        <w:numPr>
          <w:ilvl w:val="0"/>
          <w:numId w:val="25"/>
        </w:numPr>
      </w:pPr>
      <w:r>
        <w:t>Social bookmarking, which allows users to share content across multiple social platforms</w:t>
      </w:r>
    </w:p>
    <w:p w:rsidR="00E5168B" w:rsidRDefault="00FD7BF6" w:rsidP="00BE0CC1">
      <w:pPr>
        <w:pStyle w:val="ListParagraph"/>
        <w:numPr>
          <w:ilvl w:val="0"/>
          <w:numId w:val="25"/>
        </w:numPr>
      </w:pPr>
      <w:r>
        <w:t>Users  can interact with a forum and make comments</w:t>
      </w:r>
      <w:r w:rsidR="0047592F">
        <w:t xml:space="preserve"> </w:t>
      </w:r>
      <w:r w:rsidR="0047592F" w:rsidRPr="0047592F">
        <w:rPr>
          <w:color w:val="FF0000"/>
        </w:rPr>
        <w:t>(via the blog in comments section)</w:t>
      </w:r>
    </w:p>
    <w:p w:rsidR="00FD7BF6" w:rsidRDefault="00FD7BF6" w:rsidP="00BE0CC1">
      <w:pPr>
        <w:pStyle w:val="ListParagraph"/>
        <w:numPr>
          <w:ilvl w:val="0"/>
          <w:numId w:val="25"/>
        </w:numPr>
      </w:pPr>
      <w:r>
        <w:t>Protection against spam on forums</w:t>
      </w:r>
    </w:p>
    <w:p w:rsidR="004A1493" w:rsidRPr="0046573A" w:rsidRDefault="004A1493" w:rsidP="004A1493">
      <w:pPr>
        <w:autoSpaceDE w:val="0"/>
        <w:autoSpaceDN w:val="0"/>
        <w:adjustRightInd w:val="0"/>
        <w:rPr>
          <w:rStyle w:val="Strong"/>
          <w:sz w:val="20"/>
          <w:szCs w:val="20"/>
        </w:rPr>
      </w:pPr>
      <w:r w:rsidRPr="0046573A">
        <w:rPr>
          <w:rStyle w:val="Strong"/>
          <w:sz w:val="20"/>
          <w:szCs w:val="20"/>
        </w:rPr>
        <w:t>$</w:t>
      </w:r>
      <w:r w:rsidR="00DC54BA">
        <w:rPr>
          <w:rStyle w:val="Strong"/>
          <w:sz w:val="20"/>
          <w:szCs w:val="20"/>
        </w:rPr>
        <w:t>1</w:t>
      </w:r>
      <w:r w:rsidRPr="0046573A">
        <w:rPr>
          <w:rStyle w:val="Strong"/>
          <w:sz w:val="20"/>
          <w:szCs w:val="20"/>
        </w:rPr>
        <w:t>,</w:t>
      </w:r>
      <w:r w:rsidR="00FF3421">
        <w:rPr>
          <w:rStyle w:val="Strong"/>
          <w:sz w:val="20"/>
          <w:szCs w:val="20"/>
        </w:rPr>
        <w:t>000</w:t>
      </w:r>
      <w:r w:rsidRPr="0046573A">
        <w:rPr>
          <w:rStyle w:val="Strong"/>
          <w:sz w:val="20"/>
          <w:szCs w:val="20"/>
        </w:rPr>
        <w:t>.00</w:t>
      </w:r>
    </w:p>
    <w:p w:rsidR="004A1493" w:rsidRDefault="004A1493" w:rsidP="00C10CC4">
      <w:pPr>
        <w:pStyle w:val="Heading2"/>
      </w:pPr>
      <w:r>
        <w:t>Project Total</w:t>
      </w:r>
    </w:p>
    <w:p w:rsidR="004A1493" w:rsidRPr="0046573A" w:rsidRDefault="004A1493" w:rsidP="0046573A">
      <w:pPr>
        <w:pStyle w:val="NoSpacing"/>
        <w:rPr>
          <w:b/>
          <w:i/>
        </w:rPr>
      </w:pPr>
      <w:r w:rsidRPr="0046573A">
        <w:rPr>
          <w:b/>
          <w:i/>
        </w:rPr>
        <w:t>$</w:t>
      </w:r>
      <w:r w:rsidR="007357B9">
        <w:rPr>
          <w:b/>
          <w:i/>
        </w:rPr>
        <w:t>1,500.00</w:t>
      </w:r>
    </w:p>
    <w:p w:rsidR="00ED243E" w:rsidRDefault="00ED243E" w:rsidP="004A1493">
      <w:pPr>
        <w:pStyle w:val="NoSpacing"/>
        <w:rPr>
          <w:rFonts w:ascii="Helvetica-Oblique" w:hAnsi="Helvetica-Oblique" w:cs="Helvetica-Oblique"/>
          <w:i/>
          <w:iCs/>
          <w:color w:val="333333"/>
          <w:szCs w:val="20"/>
        </w:rPr>
      </w:pPr>
    </w:p>
    <w:p w:rsidR="003A5E66" w:rsidRDefault="003A5E66" w:rsidP="00F87075">
      <w:pPr>
        <w:pStyle w:val="Heading1"/>
      </w:pPr>
      <w:r>
        <w:t>Project Timeline</w:t>
      </w:r>
    </w:p>
    <w:p w:rsidR="003A5E66" w:rsidRDefault="00E0080F" w:rsidP="003A5E66">
      <w:pPr>
        <w:pStyle w:val="NoSpacing"/>
      </w:pPr>
      <w:r>
        <w:t>I</w:t>
      </w:r>
      <w:r w:rsidR="003A5E66">
        <w:t xml:space="preserve"> offer the following timeline for the design and development of an original website:</w:t>
      </w:r>
    </w:p>
    <w:p w:rsidR="003A5E66" w:rsidRDefault="003A5E66" w:rsidP="004B6886">
      <w:pPr>
        <w:pStyle w:val="Heading2"/>
      </w:pPr>
      <w:r>
        <w:t>Discovery</w:t>
      </w:r>
    </w:p>
    <w:p w:rsidR="003A5E66" w:rsidRDefault="003A5E66" w:rsidP="003A5E66">
      <w:pPr>
        <w:pStyle w:val="NoSpacing"/>
      </w:pPr>
      <w:r>
        <w:t xml:space="preserve">Analysis of </w:t>
      </w:r>
      <w:r w:rsidR="00E0080F">
        <w:t>Christine Mc Clure’s</w:t>
      </w:r>
      <w:r w:rsidR="00EC65FC">
        <w:t xml:space="preserve"> </w:t>
      </w:r>
      <w:r>
        <w:t>design needs and preferences</w:t>
      </w:r>
    </w:p>
    <w:p w:rsidR="00E0080F" w:rsidRPr="00872821" w:rsidRDefault="00E0080F" w:rsidP="003A5E66">
      <w:pPr>
        <w:pStyle w:val="NoSpacing"/>
      </w:pPr>
      <w:r>
        <w:t>5/24/14</w:t>
      </w:r>
    </w:p>
    <w:p w:rsidR="003A5E66" w:rsidRDefault="003A5E66" w:rsidP="003A5E66">
      <w:pPr>
        <w:pStyle w:val="Heading2"/>
      </w:pPr>
      <w:r>
        <w:t>Website Concept Design</w:t>
      </w:r>
    </w:p>
    <w:p w:rsidR="003A5E66" w:rsidRDefault="003A5E66" w:rsidP="003A5E66">
      <w:pPr>
        <w:pStyle w:val="NoSpacing"/>
      </w:pPr>
      <w:r>
        <w:t xml:space="preserve">Two concepts </w:t>
      </w:r>
      <w:r w:rsidR="000B0A7A">
        <w:t xml:space="preserve">complete of the home page and </w:t>
      </w:r>
      <w:r w:rsidR="00E0080F">
        <w:t>two</w:t>
      </w:r>
      <w:r w:rsidR="000B0A7A">
        <w:t xml:space="preserve"> interior portfolio </w:t>
      </w:r>
      <w:r w:rsidR="00E0080F">
        <w:t>pages</w:t>
      </w:r>
    </w:p>
    <w:p w:rsidR="00E0080F" w:rsidRPr="00CC2C4B" w:rsidRDefault="00E0080F" w:rsidP="003A5E66">
      <w:pPr>
        <w:pStyle w:val="NoSpacing"/>
        <w:rPr>
          <w:color w:val="FF0000"/>
        </w:rPr>
      </w:pPr>
      <w:r>
        <w:t>6/7/14</w:t>
      </w:r>
      <w:r w:rsidR="00CC2C4B">
        <w:rPr>
          <w:color w:val="FF0000"/>
        </w:rPr>
        <w:t>??? Why portfolio pages??? I do not understand this sentence.</w:t>
      </w:r>
    </w:p>
    <w:p w:rsidR="003A5E66" w:rsidRDefault="003A5E66" w:rsidP="003A5E66">
      <w:pPr>
        <w:pStyle w:val="Heading2"/>
      </w:pPr>
      <w:r>
        <w:t>Website Complete Design</w:t>
      </w:r>
    </w:p>
    <w:p w:rsidR="003A5E66" w:rsidRPr="002E35FA" w:rsidRDefault="003A5E66" w:rsidP="003A5E66">
      <w:pPr>
        <w:pStyle w:val="NoSpacing"/>
        <w:rPr>
          <w:color w:val="FF0000"/>
        </w:rPr>
      </w:pPr>
      <w:r>
        <w:t>One final concept Homepage</w:t>
      </w:r>
      <w:r w:rsidR="000B0A7A">
        <w:t xml:space="preserve"> and </w:t>
      </w:r>
      <w:r w:rsidR="00E0080F">
        <w:t>two</w:t>
      </w:r>
      <w:r w:rsidR="000B0A7A">
        <w:t xml:space="preserve"> i</w:t>
      </w:r>
      <w:r>
        <w:t>nterior page</w:t>
      </w:r>
      <w:r w:rsidR="000B0A7A">
        <w:t>s</w:t>
      </w:r>
      <w:r w:rsidR="002E35FA">
        <w:t xml:space="preserve"> </w:t>
      </w:r>
      <w:r w:rsidR="002E35FA">
        <w:rPr>
          <w:color w:val="FF0000"/>
        </w:rPr>
        <w:t>(what happened to the 15 pages???)</w:t>
      </w:r>
    </w:p>
    <w:p w:rsidR="00FF3421" w:rsidRDefault="00FF3421" w:rsidP="003A5E66">
      <w:pPr>
        <w:pStyle w:val="NoSpacing"/>
      </w:pPr>
      <w:r>
        <w:t>7/5/2014 (there is a two week break for vacation (June 15-29)</w:t>
      </w:r>
    </w:p>
    <w:p w:rsidR="003A5E66" w:rsidRDefault="003A5E66" w:rsidP="003A5E66">
      <w:pPr>
        <w:pStyle w:val="Heading2"/>
      </w:pPr>
      <w:r>
        <w:t>Website Development</w:t>
      </w:r>
    </w:p>
    <w:p w:rsidR="003A5E66" w:rsidRPr="00AF27C6" w:rsidRDefault="003A5E66" w:rsidP="003A5E66">
      <w:pPr>
        <w:pStyle w:val="NoSpacing"/>
        <w:rPr>
          <w:color w:val="FF0000"/>
        </w:rPr>
      </w:pPr>
      <w:r>
        <w:t xml:space="preserve">HTML/CSS coding with </w:t>
      </w:r>
      <w:r w:rsidR="00EC65FC">
        <w:t>CMS</w:t>
      </w:r>
      <w:r>
        <w:t xml:space="preserve"> integration</w:t>
      </w:r>
      <w:r w:rsidR="00AF27C6">
        <w:t xml:space="preserve"> </w:t>
      </w:r>
      <w:proofErr w:type="gramStart"/>
      <w:r w:rsidR="00AF27C6">
        <w:rPr>
          <w:color w:val="FF0000"/>
        </w:rPr>
        <w:t>What</w:t>
      </w:r>
      <w:proofErr w:type="gramEnd"/>
      <w:r w:rsidR="00AF27C6">
        <w:rPr>
          <w:color w:val="FF0000"/>
        </w:rPr>
        <w:t xml:space="preserve"> do you mean???</w:t>
      </w:r>
    </w:p>
    <w:p w:rsidR="00E0080F" w:rsidRDefault="00FF3421" w:rsidP="003A5E66">
      <w:pPr>
        <w:pStyle w:val="NoSpacing"/>
      </w:pPr>
      <w:r>
        <w:lastRenderedPageBreak/>
        <w:t>8/2/2014</w:t>
      </w:r>
    </w:p>
    <w:p w:rsidR="00E0080F" w:rsidRDefault="00E0080F" w:rsidP="00E0080F">
      <w:pPr>
        <w:pStyle w:val="Heading1"/>
      </w:pPr>
      <w:r>
        <w:t>Fee Schedule</w:t>
      </w:r>
    </w:p>
    <w:p w:rsidR="00E0080F" w:rsidRDefault="00E0080F" w:rsidP="00E0080F">
      <w:pPr>
        <w:pStyle w:val="NoSpacing"/>
      </w:pPr>
      <w:r>
        <w:t xml:space="preserve">The above pricing is effective through May 30, 2014.  One-half of total project </w:t>
      </w:r>
      <w:proofErr w:type="gramStart"/>
      <w:r>
        <w:t>fee</w:t>
      </w:r>
      <w:proofErr w:type="gramEnd"/>
      <w:r>
        <w:t xml:space="preserve"> </w:t>
      </w:r>
      <w:r w:rsidRPr="005A5100">
        <w:t>($</w:t>
      </w:r>
      <w:r w:rsidR="0074643E">
        <w:t>750</w:t>
      </w:r>
      <w:r w:rsidRPr="005A5100">
        <w:t>)</w:t>
      </w:r>
      <w:r>
        <w:t xml:space="preserve"> is due upon contract acceptance with remainder </w:t>
      </w:r>
      <w:r w:rsidRPr="005A5100">
        <w:t>($</w:t>
      </w:r>
      <w:r w:rsidR="0074643E">
        <w:t>750</w:t>
      </w:r>
      <w:r w:rsidRPr="005A5100">
        <w:t>)</w:t>
      </w:r>
      <w:r>
        <w:t xml:space="preserve"> due upon project completion.</w:t>
      </w:r>
    </w:p>
    <w:p w:rsidR="00FD7BF6" w:rsidRDefault="00FD7BF6" w:rsidP="00FD7BF6">
      <w:pPr>
        <w:pStyle w:val="Heading1"/>
      </w:pPr>
      <w:r>
        <w:t>Next Step</w:t>
      </w:r>
    </w:p>
    <w:p w:rsidR="00FD7BF6" w:rsidRDefault="00FD7BF6" w:rsidP="00FD7BF6">
      <w:pPr>
        <w:pStyle w:val="NoSpacing"/>
      </w:pPr>
      <w:r>
        <w:t xml:space="preserve">To </w:t>
      </w:r>
      <w:proofErr w:type="gramStart"/>
      <w:r>
        <w:t>Proceed</w:t>
      </w:r>
      <w:proofErr w:type="gramEnd"/>
      <w:r>
        <w:t xml:space="preserve"> with this project, Christine Mc </w:t>
      </w:r>
      <w:proofErr w:type="spellStart"/>
      <w:r>
        <w:t>Clure</w:t>
      </w:r>
      <w:proofErr w:type="spellEnd"/>
      <w:r>
        <w:t xml:space="preserve"> is required to take the following steps:</w:t>
      </w:r>
    </w:p>
    <w:p w:rsidR="00FD7BF6" w:rsidRDefault="00FD7BF6" w:rsidP="004357C1">
      <w:pPr>
        <w:pStyle w:val="ListParagraph"/>
        <w:numPr>
          <w:ilvl w:val="0"/>
          <w:numId w:val="27"/>
        </w:numPr>
      </w:pPr>
      <w:r>
        <w:t>Accept the proposal as is or discuss desired changes.  Please note that changes to the scope of the project can be made at any time, but additional charges m</w:t>
      </w:r>
      <w:r w:rsidR="004357C1">
        <w:t>a</w:t>
      </w:r>
      <w:r>
        <w:t>y apply.</w:t>
      </w:r>
    </w:p>
    <w:p w:rsidR="00FD7BF6" w:rsidRDefault="00FD7BF6" w:rsidP="004357C1">
      <w:pPr>
        <w:pStyle w:val="ListParagraph"/>
        <w:numPr>
          <w:ilvl w:val="0"/>
          <w:numId w:val="27"/>
        </w:numPr>
      </w:pPr>
      <w:r>
        <w:t xml:space="preserve">Finalize </w:t>
      </w:r>
      <w:r w:rsidR="00AF27C6" w:rsidRPr="00AF27C6">
        <w:rPr>
          <w:color w:val="FF0000"/>
        </w:rPr>
        <w:t>and</w:t>
      </w:r>
      <w:r w:rsidRPr="00AF27C6">
        <w:rPr>
          <w:color w:val="FF0000"/>
        </w:rPr>
        <w:t xml:space="preserve"> </w:t>
      </w:r>
      <w:r>
        <w:t>sign contract.</w:t>
      </w:r>
    </w:p>
    <w:p w:rsidR="00FD7BF6" w:rsidRDefault="00FD7BF6" w:rsidP="004357C1">
      <w:pPr>
        <w:pStyle w:val="ListParagraph"/>
        <w:numPr>
          <w:ilvl w:val="0"/>
          <w:numId w:val="27"/>
        </w:numPr>
      </w:pPr>
      <w:r>
        <w:t>Submit initial payment of 50% of total project fee.</w:t>
      </w:r>
    </w:p>
    <w:p w:rsidR="00E0080F" w:rsidRDefault="009556CC" w:rsidP="009556CC">
      <w:pPr>
        <w:pStyle w:val="Heading1"/>
      </w:pPr>
      <w:r>
        <w:t>Closing</w:t>
      </w:r>
    </w:p>
    <w:p w:rsidR="009556CC" w:rsidRDefault="009556CC" w:rsidP="009556CC">
      <w:pPr>
        <w:pStyle w:val="NoSpacing"/>
      </w:pPr>
      <w:r>
        <w:t>I value your business and look forward to assisting you in building your website.  Please let m</w:t>
      </w:r>
      <w:bookmarkStart w:id="0" w:name="_GoBack"/>
      <w:bookmarkEnd w:id="0"/>
      <w:r>
        <w:t>e kno</w:t>
      </w:r>
      <w:r w:rsidR="00DB34A4">
        <w:t>w</w:t>
      </w:r>
      <w:r>
        <w:t xml:space="preserve"> if you have any questions, comments, or concerns and I’ll be happy to address them. I look forward to your reply and have a great day.</w:t>
      </w: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  <w:r>
        <w:t>Sincerely,</w:t>
      </w: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  <w:r>
        <w:t>Tonya R Stewart</w:t>
      </w:r>
    </w:p>
    <w:p w:rsidR="009556CC" w:rsidRDefault="009556CC" w:rsidP="009556CC">
      <w:pPr>
        <w:pStyle w:val="NoSpacing"/>
      </w:pPr>
    </w:p>
    <w:p w:rsidR="009556CC" w:rsidRDefault="009556CC" w:rsidP="009556CC">
      <w:pPr>
        <w:pStyle w:val="NoSpacing"/>
      </w:pPr>
      <w:proofErr w:type="spellStart"/>
      <w:r>
        <w:t>Owener</w:t>
      </w:r>
      <w:proofErr w:type="spellEnd"/>
      <w:r>
        <w:t>, Goodhue Design</w:t>
      </w:r>
    </w:p>
    <w:sectPr w:rsidR="009556CC" w:rsidSect="00FB1F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810" w:bottom="1440" w:left="990" w:header="720" w:footer="720" w:gutter="0"/>
      <w:pgNumType w:start="1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E0" w:rsidRDefault="00B355E0">
      <w:r>
        <w:separator/>
      </w:r>
    </w:p>
  </w:endnote>
  <w:endnote w:type="continuationSeparator" w:id="0">
    <w:p w:rsidR="00B355E0" w:rsidRDefault="00B35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Caslon Regular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CE Light">
    <w:altName w:val="Segoe Script"/>
    <w:charset w:val="00"/>
    <w:family w:val="swiss"/>
    <w:pitch w:val="variable"/>
    <w:sig w:usb0="00000001" w:usb1="00000000" w:usb2="00000000" w:usb3="00000000" w:csb0="00000093" w:csb1="00000000"/>
  </w:font>
  <w:font w:name="Akzidenz Grotesk CE Roman">
    <w:altName w:val="Courier New"/>
    <w:charset w:val="00"/>
    <w:family w:val="auto"/>
    <w:pitch w:val="variable"/>
    <w:sig w:usb0="00000001" w:usb1="00000000" w:usb2="00000000" w:usb3="00000000" w:csb0="00000013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B8" w:rsidRDefault="009A6D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934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1F87" w:rsidRDefault="00FB1F8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7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7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0CD4" w:rsidRPr="00FB1F87" w:rsidRDefault="00270CD4" w:rsidP="00FB1F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B8" w:rsidRDefault="009A6D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E0" w:rsidRDefault="00B355E0">
      <w:r>
        <w:separator/>
      </w:r>
    </w:p>
  </w:footnote>
  <w:footnote w:type="continuationSeparator" w:id="0">
    <w:p w:rsidR="00B355E0" w:rsidRDefault="00B35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B8" w:rsidRDefault="009A6D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F87" w:rsidRPr="007C22E5" w:rsidRDefault="00FB1F87" w:rsidP="00FB1F87">
    <w:pPr>
      <w:pStyle w:val="Footer"/>
      <w:tabs>
        <w:tab w:val="clear" w:pos="9360"/>
        <w:tab w:val="right" w:pos="10440"/>
      </w:tabs>
      <w:rPr>
        <w:sz w:val="18"/>
        <w:szCs w:val="18"/>
      </w:rPr>
    </w:pPr>
    <w:r w:rsidRPr="007C22E5">
      <w:rPr>
        <w:sz w:val="18"/>
        <w:szCs w:val="18"/>
      </w:rPr>
      <w:t>757.717.6849</w:t>
    </w:r>
    <w:r w:rsidRPr="007C22E5">
      <w:rPr>
        <w:sz w:val="18"/>
        <w:szCs w:val="18"/>
      </w:rPr>
      <w:tab/>
      <w:t>goodhuedesign.com</w:t>
    </w:r>
    <w:r w:rsidRPr="007C22E5">
      <w:rPr>
        <w:sz w:val="18"/>
        <w:szCs w:val="18"/>
      </w:rPr>
      <w:tab/>
      <w:t>tonya@goodhuedesign.com</w:t>
    </w:r>
  </w:p>
  <w:p w:rsidR="00F77C0F" w:rsidRPr="009A6DB8" w:rsidRDefault="00F77C0F" w:rsidP="009A6D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B8" w:rsidRDefault="009A6D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A7A"/>
    <w:multiLevelType w:val="hybridMultilevel"/>
    <w:tmpl w:val="525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50C5"/>
    <w:multiLevelType w:val="hybridMultilevel"/>
    <w:tmpl w:val="CD48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82243"/>
    <w:multiLevelType w:val="singleLevel"/>
    <w:tmpl w:val="40D8283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05BA6691"/>
    <w:multiLevelType w:val="hybridMultilevel"/>
    <w:tmpl w:val="4B98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E05B2"/>
    <w:multiLevelType w:val="hybridMultilevel"/>
    <w:tmpl w:val="5552A308"/>
    <w:lvl w:ilvl="0" w:tplc="02026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6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A6E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7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EF5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04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8A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ABC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2F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6163E"/>
    <w:multiLevelType w:val="hybridMultilevel"/>
    <w:tmpl w:val="20E0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B43D4"/>
    <w:multiLevelType w:val="hybridMultilevel"/>
    <w:tmpl w:val="C8C6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61CE1"/>
    <w:multiLevelType w:val="hybridMultilevel"/>
    <w:tmpl w:val="2BAE1FFA"/>
    <w:lvl w:ilvl="0" w:tplc="33FCD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2B6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00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9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C78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C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A8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899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8A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C1E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2BA50473"/>
    <w:multiLevelType w:val="hybridMultilevel"/>
    <w:tmpl w:val="BB00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A5A1B"/>
    <w:multiLevelType w:val="hybridMultilevel"/>
    <w:tmpl w:val="9372EEFA"/>
    <w:lvl w:ilvl="0" w:tplc="AA3A19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47D11"/>
    <w:multiLevelType w:val="hybridMultilevel"/>
    <w:tmpl w:val="9784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C384B"/>
    <w:multiLevelType w:val="hybridMultilevel"/>
    <w:tmpl w:val="AF2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C42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4">
    <w:nsid w:val="43280E0D"/>
    <w:multiLevelType w:val="singleLevel"/>
    <w:tmpl w:val="5ED21232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</w:abstractNum>
  <w:abstractNum w:abstractNumId="15">
    <w:nsid w:val="483A1AA0"/>
    <w:multiLevelType w:val="hybridMultilevel"/>
    <w:tmpl w:val="439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D5C26"/>
    <w:multiLevelType w:val="hybridMultilevel"/>
    <w:tmpl w:val="C6625796"/>
    <w:lvl w:ilvl="0" w:tplc="A6686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20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04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4A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2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02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2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667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A66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E49A4"/>
    <w:multiLevelType w:val="hybridMultilevel"/>
    <w:tmpl w:val="C7BCF762"/>
    <w:lvl w:ilvl="0" w:tplc="0AC0BE92">
      <w:start w:val="1"/>
      <w:numFmt w:val="bullet"/>
      <w:pStyle w:val="LetterBodyList"/>
      <w:lvlText w:val=""/>
      <w:lvlJc w:val="left"/>
      <w:pPr>
        <w:ind w:left="720" w:hanging="360"/>
      </w:pPr>
      <w:rPr>
        <w:rFonts w:ascii="Symbol" w:hAnsi="Symbol" w:hint="default"/>
        <w:color w:val="BFBFBF"/>
        <w:sz w:val="16"/>
      </w:rPr>
    </w:lvl>
    <w:lvl w:ilvl="1" w:tplc="A0D475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2EE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C5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50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4CD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CC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0C4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F41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3763E"/>
    <w:multiLevelType w:val="hybridMultilevel"/>
    <w:tmpl w:val="09C2917A"/>
    <w:lvl w:ilvl="0" w:tplc="91E2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C5C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48D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C8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4CB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0A3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01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039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5E2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877B6"/>
    <w:multiLevelType w:val="hybridMultilevel"/>
    <w:tmpl w:val="9424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43DF5"/>
    <w:multiLevelType w:val="hybridMultilevel"/>
    <w:tmpl w:val="2AF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E66DB"/>
    <w:multiLevelType w:val="hybridMultilevel"/>
    <w:tmpl w:val="3F0C1586"/>
    <w:lvl w:ilvl="0" w:tplc="1236E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AC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0A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21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855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94C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CD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0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F42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0F1A09"/>
    <w:multiLevelType w:val="hybridMultilevel"/>
    <w:tmpl w:val="FD740CF6"/>
    <w:lvl w:ilvl="0" w:tplc="7EE46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A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861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2C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8D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A88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F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B2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ED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D7BC3"/>
    <w:multiLevelType w:val="hybridMultilevel"/>
    <w:tmpl w:val="AF52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6A300A"/>
    <w:multiLevelType w:val="hybridMultilevel"/>
    <w:tmpl w:val="5204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842D6"/>
    <w:multiLevelType w:val="hybridMultilevel"/>
    <w:tmpl w:val="B55C0020"/>
    <w:lvl w:ilvl="0" w:tplc="17B03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4EA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2F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A8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2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6D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EB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66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C3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E419C"/>
    <w:multiLevelType w:val="hybridMultilevel"/>
    <w:tmpl w:val="6F6C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2"/>
  </w:num>
  <w:num w:numId="4">
    <w:abstractNumId w:val="21"/>
  </w:num>
  <w:num w:numId="5">
    <w:abstractNumId w:val="16"/>
  </w:num>
  <w:num w:numId="6">
    <w:abstractNumId w:val="18"/>
  </w:num>
  <w:num w:numId="7">
    <w:abstractNumId w:val="25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11"/>
  </w:num>
  <w:num w:numId="15">
    <w:abstractNumId w:val="5"/>
  </w:num>
  <w:num w:numId="16">
    <w:abstractNumId w:val="0"/>
  </w:num>
  <w:num w:numId="17">
    <w:abstractNumId w:val="9"/>
  </w:num>
  <w:num w:numId="18">
    <w:abstractNumId w:val="3"/>
  </w:num>
  <w:num w:numId="19">
    <w:abstractNumId w:val="10"/>
  </w:num>
  <w:num w:numId="20">
    <w:abstractNumId w:val="20"/>
  </w:num>
  <w:num w:numId="21">
    <w:abstractNumId w:val="26"/>
  </w:num>
  <w:num w:numId="22">
    <w:abstractNumId w:val="6"/>
  </w:num>
  <w:num w:numId="23">
    <w:abstractNumId w:val="15"/>
  </w:num>
  <w:num w:numId="24">
    <w:abstractNumId w:val="19"/>
  </w:num>
  <w:num w:numId="25">
    <w:abstractNumId w:val="24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7B"/>
    <w:rsid w:val="00007ED4"/>
    <w:rsid w:val="00014498"/>
    <w:rsid w:val="00021582"/>
    <w:rsid w:val="00034214"/>
    <w:rsid w:val="000413AB"/>
    <w:rsid w:val="00093EDB"/>
    <w:rsid w:val="000A3565"/>
    <w:rsid w:val="000A3FFF"/>
    <w:rsid w:val="000B0A7A"/>
    <w:rsid w:val="001119EA"/>
    <w:rsid w:val="00124847"/>
    <w:rsid w:val="001251EF"/>
    <w:rsid w:val="00145B65"/>
    <w:rsid w:val="00147A59"/>
    <w:rsid w:val="00157097"/>
    <w:rsid w:val="00176096"/>
    <w:rsid w:val="00183126"/>
    <w:rsid w:val="001853FE"/>
    <w:rsid w:val="00196077"/>
    <w:rsid w:val="001A158A"/>
    <w:rsid w:val="001C49C8"/>
    <w:rsid w:val="001C5162"/>
    <w:rsid w:val="001D7E08"/>
    <w:rsid w:val="0020234B"/>
    <w:rsid w:val="00225899"/>
    <w:rsid w:val="0025147E"/>
    <w:rsid w:val="00262942"/>
    <w:rsid w:val="00270CD4"/>
    <w:rsid w:val="002B6021"/>
    <w:rsid w:val="002D5A1E"/>
    <w:rsid w:val="002E35FA"/>
    <w:rsid w:val="0030028B"/>
    <w:rsid w:val="003237DD"/>
    <w:rsid w:val="003305D9"/>
    <w:rsid w:val="00355C8C"/>
    <w:rsid w:val="00360842"/>
    <w:rsid w:val="003A5E66"/>
    <w:rsid w:val="004357C1"/>
    <w:rsid w:val="00436291"/>
    <w:rsid w:val="0046573A"/>
    <w:rsid w:val="0047592F"/>
    <w:rsid w:val="004A1493"/>
    <w:rsid w:val="004B6886"/>
    <w:rsid w:val="004C2FAF"/>
    <w:rsid w:val="004D62BA"/>
    <w:rsid w:val="004F5C0A"/>
    <w:rsid w:val="0050764F"/>
    <w:rsid w:val="005077CF"/>
    <w:rsid w:val="00516778"/>
    <w:rsid w:val="00532522"/>
    <w:rsid w:val="00533679"/>
    <w:rsid w:val="00564FE8"/>
    <w:rsid w:val="00595746"/>
    <w:rsid w:val="005A5100"/>
    <w:rsid w:val="005B7291"/>
    <w:rsid w:val="005D78F1"/>
    <w:rsid w:val="00612979"/>
    <w:rsid w:val="006479C7"/>
    <w:rsid w:val="006614CE"/>
    <w:rsid w:val="00667DAF"/>
    <w:rsid w:val="00671CCA"/>
    <w:rsid w:val="00672BDD"/>
    <w:rsid w:val="00677316"/>
    <w:rsid w:val="00681206"/>
    <w:rsid w:val="006A269A"/>
    <w:rsid w:val="006A68F6"/>
    <w:rsid w:val="006B6F90"/>
    <w:rsid w:val="006C5832"/>
    <w:rsid w:val="006D0F7F"/>
    <w:rsid w:val="006E4DDF"/>
    <w:rsid w:val="007105A1"/>
    <w:rsid w:val="0071529B"/>
    <w:rsid w:val="00731CA8"/>
    <w:rsid w:val="007357B9"/>
    <w:rsid w:val="0074643E"/>
    <w:rsid w:val="00751C44"/>
    <w:rsid w:val="007548C3"/>
    <w:rsid w:val="007B625F"/>
    <w:rsid w:val="007C22E5"/>
    <w:rsid w:val="007F72BD"/>
    <w:rsid w:val="008370C2"/>
    <w:rsid w:val="00840630"/>
    <w:rsid w:val="00841B45"/>
    <w:rsid w:val="00851773"/>
    <w:rsid w:val="00872821"/>
    <w:rsid w:val="00885FBC"/>
    <w:rsid w:val="008B68C3"/>
    <w:rsid w:val="00921557"/>
    <w:rsid w:val="00922BE5"/>
    <w:rsid w:val="00936015"/>
    <w:rsid w:val="0093736F"/>
    <w:rsid w:val="0094030E"/>
    <w:rsid w:val="0094233F"/>
    <w:rsid w:val="00951499"/>
    <w:rsid w:val="009556CC"/>
    <w:rsid w:val="009A6DB8"/>
    <w:rsid w:val="009D4BFC"/>
    <w:rsid w:val="009E0DD3"/>
    <w:rsid w:val="009F2B7B"/>
    <w:rsid w:val="009F4542"/>
    <w:rsid w:val="00A104A4"/>
    <w:rsid w:val="00A65093"/>
    <w:rsid w:val="00A96D8A"/>
    <w:rsid w:val="00AB7F71"/>
    <w:rsid w:val="00AC16DA"/>
    <w:rsid w:val="00AC57B8"/>
    <w:rsid w:val="00AD1615"/>
    <w:rsid w:val="00AE0329"/>
    <w:rsid w:val="00AF27C6"/>
    <w:rsid w:val="00AF6880"/>
    <w:rsid w:val="00B355E0"/>
    <w:rsid w:val="00B4189F"/>
    <w:rsid w:val="00B71DAE"/>
    <w:rsid w:val="00B855D5"/>
    <w:rsid w:val="00BA2ACF"/>
    <w:rsid w:val="00BE0CC1"/>
    <w:rsid w:val="00BF6678"/>
    <w:rsid w:val="00C10CC4"/>
    <w:rsid w:val="00C24C86"/>
    <w:rsid w:val="00C3396A"/>
    <w:rsid w:val="00C77D60"/>
    <w:rsid w:val="00CB191C"/>
    <w:rsid w:val="00CB6CEB"/>
    <w:rsid w:val="00CC2C4B"/>
    <w:rsid w:val="00D02E35"/>
    <w:rsid w:val="00D13368"/>
    <w:rsid w:val="00D50B59"/>
    <w:rsid w:val="00D934D5"/>
    <w:rsid w:val="00D94083"/>
    <w:rsid w:val="00DA750D"/>
    <w:rsid w:val="00DB34A4"/>
    <w:rsid w:val="00DC54BA"/>
    <w:rsid w:val="00E0080F"/>
    <w:rsid w:val="00E03EC7"/>
    <w:rsid w:val="00E16503"/>
    <w:rsid w:val="00E5168B"/>
    <w:rsid w:val="00E57D2F"/>
    <w:rsid w:val="00E62303"/>
    <w:rsid w:val="00E678CE"/>
    <w:rsid w:val="00EC65FC"/>
    <w:rsid w:val="00ED243E"/>
    <w:rsid w:val="00F17294"/>
    <w:rsid w:val="00F23A28"/>
    <w:rsid w:val="00F45B55"/>
    <w:rsid w:val="00F50949"/>
    <w:rsid w:val="00F61F70"/>
    <w:rsid w:val="00F77C0F"/>
    <w:rsid w:val="00F87075"/>
    <w:rsid w:val="00FA54E3"/>
    <w:rsid w:val="00FB1F87"/>
    <w:rsid w:val="00FC2A7C"/>
    <w:rsid w:val="00FC724C"/>
    <w:rsid w:val="00FD7BF6"/>
    <w:rsid w:val="00FF3421"/>
    <w:rsid w:val="00FF4D7A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sz w:val="17"/>
    </w:rPr>
  </w:style>
  <w:style w:type="paragraph" w:styleId="Heading1">
    <w:name w:val="heading 1"/>
    <w:basedOn w:val="Normal"/>
    <w:link w:val="Heading1Char"/>
    <w:uiPriority w:val="1"/>
    <w:qFormat/>
    <w:rsid w:val="004B6886"/>
    <w:pPr>
      <w:spacing w:before="320" w:after="60"/>
      <w:outlineLvl w:val="0"/>
    </w:pPr>
    <w:rPr>
      <w:rFonts w:ascii="ACaslon Regular" w:hAnsi="ACaslon Regular"/>
      <w:b/>
      <w:caps/>
      <w:color w:val="232324" w:themeColor="text2" w:themeShade="80"/>
      <w:spacing w:val="10"/>
      <w:sz w:val="32"/>
    </w:rPr>
  </w:style>
  <w:style w:type="paragraph" w:styleId="Heading2">
    <w:name w:val="heading 2"/>
    <w:basedOn w:val="Normal"/>
    <w:link w:val="Heading2Char"/>
    <w:uiPriority w:val="1"/>
    <w:qFormat/>
    <w:rsid w:val="004B6886"/>
    <w:pPr>
      <w:spacing w:before="240" w:after="60"/>
      <w:outlineLvl w:val="1"/>
    </w:pPr>
    <w:rPr>
      <w:rFonts w:ascii="ACaslon Regular" w:hAnsi="ACaslon Regular"/>
      <w:caps/>
      <w:color w:val="535356" w:themeColor="accent1" w:themeShade="BF"/>
      <w:spacing w:val="10"/>
      <w:sz w:val="28"/>
    </w:rPr>
  </w:style>
  <w:style w:type="paragraph" w:styleId="Heading3">
    <w:name w:val="heading 3"/>
    <w:basedOn w:val="Normal"/>
    <w:link w:val="Heading3Char"/>
    <w:uiPriority w:val="1"/>
    <w:qFormat/>
    <w:pPr>
      <w:spacing w:before="1200"/>
      <w:outlineLvl w:val="2"/>
    </w:pPr>
  </w:style>
  <w:style w:type="paragraph" w:styleId="Heading4">
    <w:name w:val="heading 4"/>
    <w:basedOn w:val="Heading1"/>
    <w:link w:val="Heading4Char"/>
    <w:uiPriority w:val="1"/>
    <w:qFormat/>
    <w:pPr>
      <w:outlineLvl w:val="3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B6886"/>
    <w:rPr>
      <w:rFonts w:ascii="ACaslon Regular" w:hAnsi="ACaslon Regular"/>
      <w:b/>
      <w:caps/>
      <w:color w:val="232324" w:themeColor="text2" w:themeShade="80"/>
      <w:spacing w:val="10"/>
      <w:sz w:val="32"/>
    </w:rPr>
  </w:style>
  <w:style w:type="paragraph" w:customStyle="1" w:styleId="LetterBodyList">
    <w:name w:val="Letter Body List"/>
    <w:basedOn w:val="Normal"/>
    <w:qFormat/>
    <w:pPr>
      <w:numPr>
        <w:numId w:val="12"/>
      </w:numPr>
      <w:spacing w:after="200"/>
      <w:ind w:left="432" w:hanging="288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4B6886"/>
    <w:rPr>
      <w:rFonts w:ascii="ACaslon Regular" w:hAnsi="ACaslon Regular"/>
      <w:caps/>
      <w:color w:val="535356" w:themeColor="accent1" w:themeShade="BF"/>
      <w:spacing w:val="10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Pr>
      <w:sz w:val="17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="Garamond"/>
      <w:caps/>
      <w:color w:val="000000"/>
      <w:spacing w:val="10"/>
      <w:sz w:val="15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17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17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RecipientName">
    <w:name w:val="Recipient Name"/>
    <w:basedOn w:val="Normal"/>
    <w:qFormat/>
    <w:pPr>
      <w:spacing w:before="600" w:after="200"/>
    </w:pPr>
  </w:style>
  <w:style w:type="paragraph" w:customStyle="1" w:styleId="Enclosure">
    <w:name w:val="Enclosure"/>
    <w:basedOn w:val="Normal"/>
    <w:qFormat/>
    <w:pPr>
      <w:spacing w:before="1200"/>
    </w:pPr>
    <w:rPr>
      <w:caps/>
      <w:color w:val="595959"/>
      <w:spacing w:val="10"/>
      <w:sz w:val="15"/>
    </w:rPr>
  </w:style>
  <w:style w:type="paragraph" w:customStyle="1" w:styleId="YourName-Signature">
    <w:name w:val="Your Name - Signature"/>
    <w:qFormat/>
    <w:pPr>
      <w:spacing w:before="440" w:after="0" w:line="240" w:lineRule="auto"/>
    </w:pPr>
    <w:rPr>
      <w:caps/>
      <w:color w:val="595959"/>
      <w:spacing w:val="10"/>
      <w:sz w:val="15"/>
    </w:rPr>
  </w:style>
  <w:style w:type="paragraph" w:customStyle="1" w:styleId="RecipientName-Bold">
    <w:name w:val="Recipient Name - Bold"/>
    <w:basedOn w:val="RecipientName"/>
    <w:qFormat/>
    <w:rsid w:val="008B68C3"/>
    <w:pPr>
      <w:spacing w:after="0"/>
    </w:pPr>
    <w:rPr>
      <w:b/>
      <w:sz w:val="24"/>
    </w:rPr>
  </w:style>
  <w:style w:type="paragraph" w:customStyle="1" w:styleId="Italics-Closing">
    <w:name w:val="Italics - Closing"/>
    <w:basedOn w:val="Italics"/>
    <w:qFormat/>
    <w:pPr>
      <w:spacing w:before="600"/>
    </w:pPr>
  </w:style>
  <w:style w:type="paragraph" w:customStyle="1" w:styleId="Address">
    <w:name w:val="Address"/>
    <w:basedOn w:val="Normal"/>
    <w:qFormat/>
    <w:rsid w:val="00840630"/>
    <w:rPr>
      <w:rFonts w:ascii="Akzidenz Grotesk CE Light" w:hAnsi="Akzidenz Grotesk CE Light"/>
      <w:sz w:val="22"/>
    </w:rPr>
  </w:style>
  <w:style w:type="paragraph" w:customStyle="1" w:styleId="LetterDate">
    <w:name w:val="Letter Date"/>
    <w:basedOn w:val="Normal"/>
    <w:qFormat/>
    <w:pPr>
      <w:spacing w:before="1200"/>
      <w:outlineLvl w:val="2"/>
    </w:pPr>
  </w:style>
  <w:style w:type="paragraph" w:customStyle="1" w:styleId="LetterBody">
    <w:name w:val="Letter Body"/>
    <w:basedOn w:val="Normal"/>
    <w:pPr>
      <w:spacing w:after="120"/>
    </w:pPr>
  </w:style>
  <w:style w:type="paragraph" w:customStyle="1" w:styleId="YourName">
    <w:name w:val="Your Name"/>
    <w:basedOn w:val="Heading2"/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</w:pPr>
    <w:rPr>
      <w:i/>
      <w:color w:val="6F6F7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Pr>
      <w:rFonts w:ascii="Garamond"/>
      <w:i/>
      <w:color w:val="6F6F74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BE0CC1"/>
    <w:pPr>
      <w:spacing w:after="0" w:line="240" w:lineRule="auto"/>
    </w:pPr>
    <w:rPr>
      <w:rFonts w:ascii="Akzidenz Grotesk CE Light" w:hAnsi="Akzidenz Grotesk CE Light"/>
      <w:sz w:val="24"/>
    </w:rPr>
  </w:style>
  <w:style w:type="character" w:styleId="Strong">
    <w:name w:val="Strong"/>
    <w:basedOn w:val="DefaultParagraphFont"/>
    <w:uiPriority w:val="22"/>
    <w:qFormat/>
    <w:rsid w:val="00C10CC4"/>
    <w:rPr>
      <w:b/>
      <w:bCs/>
    </w:rPr>
  </w:style>
  <w:style w:type="paragraph" w:styleId="ListParagraph">
    <w:name w:val="List Paragraph"/>
    <w:basedOn w:val="Normal"/>
    <w:uiPriority w:val="34"/>
    <w:qFormat/>
    <w:rsid w:val="004B6886"/>
    <w:pPr>
      <w:spacing w:before="120" w:after="60"/>
      <w:ind w:left="720"/>
    </w:pPr>
    <w:rPr>
      <w:rFonts w:ascii="Akzidenz Grotesk CE Light" w:hAnsi="Akzidenz Grotesk CE Light"/>
      <w:sz w:val="20"/>
    </w:rPr>
  </w:style>
  <w:style w:type="character" w:styleId="Hyperlink">
    <w:name w:val="Hyperlink"/>
    <w:basedOn w:val="DefaultParagraphFont"/>
    <w:uiPriority w:val="99"/>
    <w:unhideWhenUsed/>
    <w:rsid w:val="00AD1615"/>
    <w:rPr>
      <w:color w:val="67AABF" w:themeColor="hyperlink"/>
      <w:u w:val="single"/>
    </w:rPr>
  </w:style>
  <w:style w:type="paragraph" w:customStyle="1" w:styleId="Default">
    <w:name w:val="Default"/>
    <w:rsid w:val="00F77C0F"/>
    <w:pPr>
      <w:autoSpaceDE w:val="0"/>
      <w:autoSpaceDN w:val="0"/>
      <w:adjustRightInd w:val="0"/>
      <w:spacing w:after="0" w:line="240" w:lineRule="auto"/>
    </w:pPr>
    <w:rPr>
      <w:rFonts w:ascii="Times New Roman" w:eastAsiaTheme="minorHAns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E0CC1"/>
    <w:rPr>
      <w:rFonts w:ascii="Akzidenz Grotesk CE Light" w:hAnsi="Akzidenz Grotesk CE Light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0CC1"/>
    <w:pPr>
      <w:pBdr>
        <w:bottom w:val="single" w:sz="8" w:space="4" w:color="6F6F74" w:themeColor="accent1"/>
      </w:pBdr>
      <w:spacing w:after="300"/>
      <w:contextualSpacing/>
    </w:pPr>
    <w:rPr>
      <w:rFonts w:ascii="Akzidenz Grotesk CE Roman" w:eastAsiaTheme="majorEastAsia" w:hAnsi="Akzidenz Grotesk CE Roman" w:cstheme="majorBidi"/>
      <w:color w:val="D9D9DB" w:themeColor="text2" w:themeTint="33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CC1"/>
    <w:rPr>
      <w:rFonts w:ascii="Akzidenz Grotesk CE Roman" w:eastAsiaTheme="majorEastAsia" w:hAnsi="Akzidenz Grotesk CE Roman" w:cstheme="majorBidi"/>
      <w:color w:val="D9D9DB" w:themeColor="text2" w:themeTint="33"/>
      <w:spacing w:val="5"/>
      <w:kern w:val="28"/>
      <w:sz w:val="7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sz w:val="17"/>
    </w:rPr>
  </w:style>
  <w:style w:type="paragraph" w:styleId="Heading1">
    <w:name w:val="heading 1"/>
    <w:basedOn w:val="Normal"/>
    <w:link w:val="Heading1Char"/>
    <w:uiPriority w:val="1"/>
    <w:qFormat/>
    <w:rsid w:val="004B6886"/>
    <w:pPr>
      <w:spacing w:before="320" w:after="60"/>
      <w:outlineLvl w:val="0"/>
    </w:pPr>
    <w:rPr>
      <w:rFonts w:ascii="ACaslon Regular" w:hAnsi="ACaslon Regular"/>
      <w:b/>
      <w:caps/>
      <w:color w:val="232324" w:themeColor="text2" w:themeShade="80"/>
      <w:spacing w:val="10"/>
      <w:sz w:val="32"/>
    </w:rPr>
  </w:style>
  <w:style w:type="paragraph" w:styleId="Heading2">
    <w:name w:val="heading 2"/>
    <w:basedOn w:val="Normal"/>
    <w:link w:val="Heading2Char"/>
    <w:uiPriority w:val="1"/>
    <w:qFormat/>
    <w:rsid w:val="004B6886"/>
    <w:pPr>
      <w:spacing w:before="240" w:after="60"/>
      <w:outlineLvl w:val="1"/>
    </w:pPr>
    <w:rPr>
      <w:rFonts w:ascii="ACaslon Regular" w:hAnsi="ACaslon Regular"/>
      <w:caps/>
      <w:color w:val="535356" w:themeColor="accent1" w:themeShade="BF"/>
      <w:spacing w:val="10"/>
      <w:sz w:val="28"/>
    </w:rPr>
  </w:style>
  <w:style w:type="paragraph" w:styleId="Heading3">
    <w:name w:val="heading 3"/>
    <w:basedOn w:val="Normal"/>
    <w:link w:val="Heading3Char"/>
    <w:uiPriority w:val="1"/>
    <w:qFormat/>
    <w:pPr>
      <w:spacing w:before="1200"/>
      <w:outlineLvl w:val="2"/>
    </w:pPr>
  </w:style>
  <w:style w:type="paragraph" w:styleId="Heading4">
    <w:name w:val="heading 4"/>
    <w:basedOn w:val="Heading1"/>
    <w:link w:val="Heading4Char"/>
    <w:uiPriority w:val="1"/>
    <w:qFormat/>
    <w:pPr>
      <w:outlineLvl w:val="3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B6886"/>
    <w:rPr>
      <w:rFonts w:ascii="ACaslon Regular" w:hAnsi="ACaslon Regular"/>
      <w:b/>
      <w:caps/>
      <w:color w:val="232324" w:themeColor="text2" w:themeShade="80"/>
      <w:spacing w:val="10"/>
      <w:sz w:val="32"/>
    </w:rPr>
  </w:style>
  <w:style w:type="paragraph" w:customStyle="1" w:styleId="LetterBodyList">
    <w:name w:val="Letter Body List"/>
    <w:basedOn w:val="Normal"/>
    <w:qFormat/>
    <w:pPr>
      <w:numPr>
        <w:numId w:val="12"/>
      </w:numPr>
      <w:spacing w:after="200"/>
      <w:ind w:left="432" w:hanging="288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4B6886"/>
    <w:rPr>
      <w:rFonts w:ascii="ACaslon Regular" w:hAnsi="ACaslon Regular"/>
      <w:caps/>
      <w:color w:val="535356" w:themeColor="accent1" w:themeShade="BF"/>
      <w:spacing w:val="10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Pr>
      <w:sz w:val="17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="Garamond"/>
      <w:caps/>
      <w:color w:val="000000"/>
      <w:spacing w:val="10"/>
      <w:sz w:val="15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17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17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RecipientName">
    <w:name w:val="Recipient Name"/>
    <w:basedOn w:val="Normal"/>
    <w:qFormat/>
    <w:pPr>
      <w:spacing w:before="600" w:after="200"/>
    </w:pPr>
  </w:style>
  <w:style w:type="paragraph" w:customStyle="1" w:styleId="Enclosure">
    <w:name w:val="Enclosure"/>
    <w:basedOn w:val="Normal"/>
    <w:qFormat/>
    <w:pPr>
      <w:spacing w:before="1200"/>
    </w:pPr>
    <w:rPr>
      <w:caps/>
      <w:color w:val="595959"/>
      <w:spacing w:val="10"/>
      <w:sz w:val="15"/>
    </w:rPr>
  </w:style>
  <w:style w:type="paragraph" w:customStyle="1" w:styleId="YourName-Signature">
    <w:name w:val="Your Name - Signature"/>
    <w:qFormat/>
    <w:pPr>
      <w:spacing w:before="440" w:after="0" w:line="240" w:lineRule="auto"/>
    </w:pPr>
    <w:rPr>
      <w:caps/>
      <w:color w:val="595959"/>
      <w:spacing w:val="10"/>
      <w:sz w:val="15"/>
    </w:rPr>
  </w:style>
  <w:style w:type="paragraph" w:customStyle="1" w:styleId="RecipientName-Bold">
    <w:name w:val="Recipient Name - Bold"/>
    <w:basedOn w:val="RecipientName"/>
    <w:qFormat/>
    <w:rsid w:val="008B68C3"/>
    <w:pPr>
      <w:spacing w:after="0"/>
    </w:pPr>
    <w:rPr>
      <w:b/>
      <w:sz w:val="24"/>
    </w:rPr>
  </w:style>
  <w:style w:type="paragraph" w:customStyle="1" w:styleId="Italics-Closing">
    <w:name w:val="Italics - Closing"/>
    <w:basedOn w:val="Italics"/>
    <w:qFormat/>
    <w:pPr>
      <w:spacing w:before="600"/>
    </w:pPr>
  </w:style>
  <w:style w:type="paragraph" w:customStyle="1" w:styleId="Address">
    <w:name w:val="Address"/>
    <w:basedOn w:val="Normal"/>
    <w:qFormat/>
    <w:rsid w:val="00840630"/>
    <w:rPr>
      <w:rFonts w:ascii="Akzidenz Grotesk CE Light" w:hAnsi="Akzidenz Grotesk CE Light"/>
      <w:sz w:val="22"/>
    </w:rPr>
  </w:style>
  <w:style w:type="paragraph" w:customStyle="1" w:styleId="LetterDate">
    <w:name w:val="Letter Date"/>
    <w:basedOn w:val="Normal"/>
    <w:qFormat/>
    <w:pPr>
      <w:spacing w:before="1200"/>
      <w:outlineLvl w:val="2"/>
    </w:pPr>
  </w:style>
  <w:style w:type="paragraph" w:customStyle="1" w:styleId="LetterBody">
    <w:name w:val="Letter Body"/>
    <w:basedOn w:val="Normal"/>
    <w:pPr>
      <w:spacing w:after="120"/>
    </w:pPr>
  </w:style>
  <w:style w:type="paragraph" w:customStyle="1" w:styleId="YourName">
    <w:name w:val="Your Name"/>
    <w:basedOn w:val="Heading2"/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</w:pPr>
    <w:rPr>
      <w:i/>
      <w:color w:val="6F6F7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Pr>
      <w:rFonts w:ascii="Garamond"/>
      <w:i/>
      <w:color w:val="6F6F74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BE0CC1"/>
    <w:pPr>
      <w:spacing w:after="0" w:line="240" w:lineRule="auto"/>
    </w:pPr>
    <w:rPr>
      <w:rFonts w:ascii="Akzidenz Grotesk CE Light" w:hAnsi="Akzidenz Grotesk CE Light"/>
      <w:sz w:val="24"/>
    </w:rPr>
  </w:style>
  <w:style w:type="character" w:styleId="Strong">
    <w:name w:val="Strong"/>
    <w:basedOn w:val="DefaultParagraphFont"/>
    <w:uiPriority w:val="22"/>
    <w:qFormat/>
    <w:rsid w:val="00C10CC4"/>
    <w:rPr>
      <w:b/>
      <w:bCs/>
    </w:rPr>
  </w:style>
  <w:style w:type="paragraph" w:styleId="ListParagraph">
    <w:name w:val="List Paragraph"/>
    <w:basedOn w:val="Normal"/>
    <w:uiPriority w:val="34"/>
    <w:qFormat/>
    <w:rsid w:val="004B6886"/>
    <w:pPr>
      <w:spacing w:before="120" w:after="60"/>
      <w:ind w:left="720"/>
    </w:pPr>
    <w:rPr>
      <w:rFonts w:ascii="Akzidenz Grotesk CE Light" w:hAnsi="Akzidenz Grotesk CE Light"/>
      <w:sz w:val="20"/>
    </w:rPr>
  </w:style>
  <w:style w:type="character" w:styleId="Hyperlink">
    <w:name w:val="Hyperlink"/>
    <w:basedOn w:val="DefaultParagraphFont"/>
    <w:uiPriority w:val="99"/>
    <w:unhideWhenUsed/>
    <w:rsid w:val="00AD1615"/>
    <w:rPr>
      <w:color w:val="67AABF" w:themeColor="hyperlink"/>
      <w:u w:val="single"/>
    </w:rPr>
  </w:style>
  <w:style w:type="paragraph" w:customStyle="1" w:styleId="Default">
    <w:name w:val="Default"/>
    <w:rsid w:val="00F77C0F"/>
    <w:pPr>
      <w:autoSpaceDE w:val="0"/>
      <w:autoSpaceDN w:val="0"/>
      <w:adjustRightInd w:val="0"/>
      <w:spacing w:after="0" w:line="240" w:lineRule="auto"/>
    </w:pPr>
    <w:rPr>
      <w:rFonts w:ascii="Times New Roman" w:eastAsiaTheme="minorHAns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E0CC1"/>
    <w:rPr>
      <w:rFonts w:ascii="Akzidenz Grotesk CE Light" w:hAnsi="Akzidenz Grotesk CE Light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0CC1"/>
    <w:pPr>
      <w:pBdr>
        <w:bottom w:val="single" w:sz="8" w:space="4" w:color="6F6F74" w:themeColor="accent1"/>
      </w:pBdr>
      <w:spacing w:after="300"/>
      <w:contextualSpacing/>
    </w:pPr>
    <w:rPr>
      <w:rFonts w:ascii="Akzidenz Grotesk CE Roman" w:eastAsiaTheme="majorEastAsia" w:hAnsi="Akzidenz Grotesk CE Roman" w:cstheme="majorBidi"/>
      <w:color w:val="D9D9DB" w:themeColor="text2" w:themeTint="33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CC1"/>
    <w:rPr>
      <w:rFonts w:ascii="Akzidenz Grotesk CE Roman" w:eastAsiaTheme="majorEastAsia" w:hAnsi="Akzidenz Grotesk CE Roman" w:cstheme="majorBidi"/>
      <w:color w:val="D9D9DB" w:themeColor="text2" w:themeTint="33"/>
      <w:spacing w:val="5"/>
      <w:kern w:val="28"/>
      <w:sz w:val="7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wart\AppData\Roaming\Microsoft\Templates\MH_CoverLetter_WithEnclosu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C776F5BA044EE0A486507DC0EC0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293BE-A7FD-4ED4-B996-9F6F4E00BC18}"/>
      </w:docPartPr>
      <w:docPartBody>
        <w:p w:rsidR="005163E2" w:rsidRDefault="00701760" w:rsidP="00701760">
          <w:pPr>
            <w:pStyle w:val="B0C776F5BA044EE0A486507DC0EC05B2"/>
          </w:pPr>
          <w:r w:rsidRPr="00DD19B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Caslon Regular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 Grotesk CE Light">
    <w:altName w:val="Segoe Script"/>
    <w:charset w:val="00"/>
    <w:family w:val="swiss"/>
    <w:pitch w:val="variable"/>
    <w:sig w:usb0="00000001" w:usb1="00000000" w:usb2="00000000" w:usb3="00000000" w:csb0="00000093" w:csb1="00000000"/>
  </w:font>
  <w:font w:name="Akzidenz Grotesk CE Roman">
    <w:altName w:val="Courier New"/>
    <w:charset w:val="00"/>
    <w:family w:val="auto"/>
    <w:pitch w:val="variable"/>
    <w:sig w:usb0="00000001" w:usb1="00000000" w:usb2="00000000" w:usb3="00000000" w:csb0="00000013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760"/>
    <w:rsid w:val="005163E2"/>
    <w:rsid w:val="00701760"/>
    <w:rsid w:val="00A206B7"/>
    <w:rsid w:val="00AF6662"/>
    <w:rsid w:val="00A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760"/>
    <w:rPr>
      <w:color w:val="808080"/>
    </w:rPr>
  </w:style>
  <w:style w:type="paragraph" w:customStyle="1" w:styleId="B0C776F5BA044EE0A486507DC0EC05B2">
    <w:name w:val="B0C776F5BA044EE0A486507DC0EC05B2"/>
    <w:rsid w:val="00701760"/>
  </w:style>
  <w:style w:type="paragraph" w:customStyle="1" w:styleId="FC37C1F5E8784904956A036CFE402D5D">
    <w:name w:val="FC37C1F5E8784904956A036CFE402D5D"/>
    <w:rsid w:val="00701760"/>
  </w:style>
  <w:style w:type="paragraph" w:customStyle="1" w:styleId="3215DC6FA2344F9BBD5C57F870BFFFCB">
    <w:name w:val="3215DC6FA2344F9BBD5C57F870BFFFCB"/>
    <w:rsid w:val="00701760"/>
  </w:style>
  <w:style w:type="paragraph" w:customStyle="1" w:styleId="324D74C251984FAD8B48413D8658420D">
    <w:name w:val="324D74C251984FAD8B48413D8658420D"/>
    <w:rsid w:val="007017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760"/>
    <w:rPr>
      <w:color w:val="808080"/>
    </w:rPr>
  </w:style>
  <w:style w:type="paragraph" w:customStyle="1" w:styleId="B0C776F5BA044EE0A486507DC0EC05B2">
    <w:name w:val="B0C776F5BA044EE0A486507DC0EC05B2"/>
    <w:rsid w:val="00701760"/>
  </w:style>
  <w:style w:type="paragraph" w:customStyle="1" w:styleId="FC37C1F5E8784904956A036CFE402D5D">
    <w:name w:val="FC37C1F5E8784904956A036CFE402D5D"/>
    <w:rsid w:val="00701760"/>
  </w:style>
  <w:style w:type="paragraph" w:customStyle="1" w:styleId="3215DC6FA2344F9BBD5C57F870BFFFCB">
    <w:name w:val="3215DC6FA2344F9BBD5C57F870BFFFCB"/>
    <w:rsid w:val="00701760"/>
  </w:style>
  <w:style w:type="paragraph" w:customStyle="1" w:styleId="324D74C251984FAD8B48413D8658420D">
    <w:name w:val="324D74C251984FAD8B48413D8658420D"/>
    <w:rsid w:val="00701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2014-05-17T00:00:00</PublishDate>
  <Abstract>This document contains information that covers the client’s background, project goals, project recommendations, fee summary, project timeline, fee schedule, and what to do next</Abstract>
  <CompanyAddress>133 Glendale Ave 
Asheville NC 28803</CompanyAddress>
  <CompanyPhone>(828) 713-3168</CompanyPhone>
  <CompanyFax/>
  <CompanyEmail>chrisinemcclureak@gmail.com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:templateProperties xmlns:t="http://schemas.microsoft.com/templates/2006/recipientData">
  <t:recipientName>Melissa Reardon</t:recipientName>
  <t:recipientStreetAddress/>
  <t:recipientAddress2/>
  <t:recipientCitySTZip/>
</t:templateProperties>
</file>

<file path=customXml/item4.xml><?xml version="1.0" encoding="utf-8"?>
<b:Sources xmlns:b="http://schemas.microsoft.com/office/word/2004/10/bibliography" xmlns="http://schemas.microsoft.com/office/word/2004/10/bibliography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5BD5B-68C7-4347-A0D1-7740E08018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8BCAE-5C91-4FE8-A49D-C58775781A8C}">
  <ds:schemaRefs>
    <ds:schemaRef ds:uri="http://schemas.microsoft.com/templates/2006/recipientData"/>
  </ds:schemaRefs>
</ds:datastoreItem>
</file>

<file path=customXml/itemProps4.xml><?xml version="1.0" encoding="utf-8"?>
<ds:datastoreItem xmlns:ds="http://schemas.openxmlformats.org/officeDocument/2006/customXml" ds:itemID="{DD5981EE-F6AB-4209-9E9C-60CAF0C8F9FE}">
  <ds:schemaRefs>
    <ds:schemaRef ds:uri="http://schemas.microsoft.com/office/word/2004/10/bibliography"/>
  </ds:schemaRefs>
</ds:datastoreItem>
</file>

<file path=customXml/itemProps5.xml><?xml version="1.0" encoding="utf-8"?>
<ds:datastoreItem xmlns:ds="http://schemas.openxmlformats.org/officeDocument/2006/customXml" ds:itemID="{E9965BB6-DC8F-4451-B3BA-D920FE31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MH_CoverLetter_WithEnclosures.dotx</Template>
  <TotalTime>46</TotalTime>
  <Pages>5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 Design  Proposal</vt:lpstr>
    </vt:vector>
  </TitlesOfParts>
  <Company>Christine Mc Clure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Design  Proposal</dc:title>
  <dc:subject>Standard Web Design</dc:subject>
  <dc:creator>Tonya Stewart</dc:creator>
  <cp:lastModifiedBy>Nizam Taleb</cp:lastModifiedBy>
  <cp:revision>4</cp:revision>
  <dcterms:created xsi:type="dcterms:W3CDTF">2014-05-19T23:51:00Z</dcterms:created>
  <dcterms:modified xsi:type="dcterms:W3CDTF">2014-05-20T00:37:00Z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TC101695629990</vt:lpwstr>
  </property>
</Properties>
</file>